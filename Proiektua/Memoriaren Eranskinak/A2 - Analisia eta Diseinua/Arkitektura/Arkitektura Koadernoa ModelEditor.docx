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B430" w14:textId="0E33FD35" w:rsidR="007307E8" w:rsidRPr="00103ABC" w:rsidRDefault="00D43953">
      <w:pPr>
        <w:pStyle w:val="Ttulo"/>
        <w:rPr>
          <w:lang w:val="eu-ES"/>
        </w:rPr>
      </w:pPr>
      <w:r w:rsidRPr="00103ABC">
        <w:rPr>
          <w:lang w:val="eu-ES"/>
        </w:rPr>
        <w:t>Arkitektura Koadernoa</w:t>
      </w:r>
      <w:r w:rsidR="00103ABC" w:rsidRPr="00103ABC">
        <w:rPr>
          <w:lang w:val="eu-ES"/>
        </w:rPr>
        <w:t xml:space="preserve"> </w:t>
      </w:r>
      <w:proofErr w:type="spellStart"/>
      <w:r w:rsidR="005533D4">
        <w:rPr>
          <w:lang w:val="eu-ES"/>
        </w:rPr>
        <w:t>ModelEditor</w:t>
      </w:r>
      <w:proofErr w:type="spellEnd"/>
    </w:p>
    <w:p w14:paraId="5727C139" w14:textId="77777777" w:rsidR="00AB4761" w:rsidRPr="00103ABC" w:rsidRDefault="00AB4761" w:rsidP="00294F13">
      <w:pPr>
        <w:rPr>
          <w:rFonts w:ascii="Times" w:hAnsi="Times"/>
          <w:iCs/>
          <w:vanish/>
          <w:color w:val="0000FF"/>
          <w:lang w:val="eu-ES"/>
        </w:rPr>
      </w:pPr>
      <w:r w:rsidRPr="00103ABC">
        <w:rPr>
          <w:rFonts w:ascii="Times" w:hAnsi="Times"/>
          <w:iCs/>
          <w:vanish/>
          <w:color w:val="0000FF"/>
          <w:lang w:val="eu-ES"/>
        </w:rPr>
        <w:t xml:space="preserve">There is guidance within this template that appears in a style named InfoBlue. This style has a hidden font attribute that allows you to toggle whether it is visible or hidden in this template. Use the </w:t>
      </w:r>
      <w:r w:rsidR="00294F13" w:rsidRPr="00103ABC">
        <w:rPr>
          <w:vanish/>
          <w:lang w:val="eu-ES"/>
        </w:rPr>
        <w:t>Microsoft</w:t>
      </w:r>
      <w:r w:rsidR="00294F13" w:rsidRPr="00103ABC">
        <w:rPr>
          <w:vanish/>
          <w:vertAlign w:val="superscript"/>
          <w:lang w:val="eu-ES"/>
        </w:rPr>
        <w:t xml:space="preserve">® </w:t>
      </w:r>
      <w:r w:rsidR="00294F13" w:rsidRPr="00103ABC">
        <w:rPr>
          <w:vanish/>
          <w:lang w:val="eu-ES"/>
        </w:rPr>
        <w:t>Word</w:t>
      </w:r>
      <w:r w:rsidR="00294F13" w:rsidRPr="00103ABC">
        <w:rPr>
          <w:vanish/>
          <w:vertAlign w:val="superscript"/>
          <w:lang w:val="eu-ES"/>
        </w:rPr>
        <w:t>®</w:t>
      </w:r>
      <w:r w:rsidRPr="00103ABC">
        <w:rPr>
          <w:rFonts w:ascii="Times" w:hAnsi="Times"/>
          <w:iCs/>
          <w:vanish/>
          <w:color w:val="0000FF"/>
          <w:lang w:val="eu-ES"/>
        </w:rPr>
        <w:t xml:space="preserve"> menu </w:t>
      </w:r>
      <w:r w:rsidRPr="00103ABC">
        <w:rPr>
          <w:rFonts w:ascii="Times" w:hAnsi="Times"/>
          <w:b/>
          <w:bCs/>
          <w:iCs/>
          <w:vanish/>
          <w:color w:val="0000FF"/>
          <w:lang w:val="eu-ES"/>
        </w:rPr>
        <w:t xml:space="preserve">Tools &gt; Options &gt; View &gt; Hidden Text </w:t>
      </w:r>
      <w:r w:rsidRPr="00103ABC">
        <w:rPr>
          <w:rFonts w:ascii="Times" w:hAnsi="Times"/>
          <w:iCs/>
          <w:vanish/>
          <w:color w:val="0000FF"/>
          <w:lang w:val="eu-ES"/>
        </w:rPr>
        <w:t xml:space="preserve">check box to toggle this setting. There is also an option for printing: </w:t>
      </w:r>
      <w:r w:rsidRPr="00103ABC">
        <w:rPr>
          <w:rFonts w:ascii="Times" w:hAnsi="Times"/>
          <w:b/>
          <w:bCs/>
          <w:iCs/>
          <w:vanish/>
          <w:color w:val="0000FF"/>
          <w:lang w:val="eu-ES"/>
        </w:rPr>
        <w:t>Tools &gt; Options &gt; Print</w:t>
      </w:r>
      <w:r w:rsidRPr="00103ABC">
        <w:rPr>
          <w:rFonts w:ascii="Times" w:hAnsi="Times"/>
          <w:iCs/>
          <w:vanish/>
          <w:color w:val="0000FF"/>
          <w:lang w:val="eu-ES"/>
        </w:rPr>
        <w:t>.</w:t>
      </w:r>
    </w:p>
    <w:p w14:paraId="2B2C80A6" w14:textId="77777777" w:rsidR="00AB4761" w:rsidRPr="00103ABC" w:rsidRDefault="00AB4761" w:rsidP="00AA210D">
      <w:pPr>
        <w:rPr>
          <w:rFonts w:ascii="Times" w:hAnsi="Times"/>
          <w:iCs/>
          <w:color w:val="0000FF"/>
          <w:lang w:val="eu-ES"/>
        </w:rPr>
      </w:pPr>
    </w:p>
    <w:p w14:paraId="65502B15" w14:textId="5DF22D0A" w:rsidR="007307E8" w:rsidRPr="00103ABC" w:rsidRDefault="00103ABC">
      <w:pPr>
        <w:pStyle w:val="Ttulo1"/>
        <w:rPr>
          <w:lang w:val="eu-ES"/>
        </w:rPr>
      </w:pPr>
      <w:bookmarkStart w:id="0" w:name="_Toc436203377"/>
      <w:bookmarkStart w:id="1" w:name="_Toc452813577"/>
      <w:r w:rsidRPr="00103ABC">
        <w:rPr>
          <w:lang w:val="eu-ES"/>
        </w:rPr>
        <w:t>Helburua</w:t>
      </w:r>
    </w:p>
    <w:p w14:paraId="1DD6AA67" w14:textId="43E89E2A" w:rsidR="006C2EB5" w:rsidRPr="006C2EB5" w:rsidRDefault="006C2EB5" w:rsidP="006C2EB5">
      <w:pPr>
        <w:pStyle w:val="Textoindependiente"/>
        <w:ind w:left="0"/>
        <w:jc w:val="both"/>
        <w:rPr>
          <w:lang w:val="eu-ES"/>
        </w:rPr>
      </w:pPr>
      <w:r w:rsidRPr="008D6018">
        <w:rPr>
          <w:lang w:val="eu-ES"/>
        </w:rPr>
        <w:t xml:space="preserve">Dokumentu honek deskribatu egiten ditu proiektuan zehar, eta zehazki </w:t>
      </w:r>
      <w:proofErr w:type="spellStart"/>
      <w:r>
        <w:rPr>
          <w:lang w:val="eu-ES"/>
        </w:rPr>
        <w:t>ModelEditor</w:t>
      </w:r>
      <w:proofErr w:type="spellEnd"/>
      <w:r w:rsidRPr="008D6018">
        <w:rPr>
          <w:lang w:val="eu-ES"/>
        </w:rPr>
        <w:t xml:space="preserve"> azpisistemaren atalean, filosofia, erabakiak, baldintzak, justifikazioak eta garrantzizkoa izan daitekeen edozer.</w:t>
      </w:r>
    </w:p>
    <w:bookmarkEnd w:id="0"/>
    <w:bookmarkEnd w:id="1"/>
    <w:p w14:paraId="0FBF4D92" w14:textId="7DD77B4E" w:rsidR="00A563C9" w:rsidRPr="00103ABC" w:rsidRDefault="00103ABC" w:rsidP="001E6A30">
      <w:pPr>
        <w:pStyle w:val="Ttulo1"/>
        <w:rPr>
          <w:lang w:val="eu-ES"/>
        </w:rPr>
      </w:pPr>
      <w:r w:rsidRPr="00103ABC">
        <w:rPr>
          <w:lang w:val="eu-ES"/>
        </w:rPr>
        <w:t>A</w:t>
      </w:r>
      <w:r>
        <w:rPr>
          <w:lang w:val="eu-ES"/>
        </w:rPr>
        <w:t>rk</w:t>
      </w:r>
      <w:r w:rsidRPr="00103ABC">
        <w:rPr>
          <w:lang w:val="eu-ES"/>
        </w:rPr>
        <w:t>itektura helburuak eta filosofia</w:t>
      </w:r>
    </w:p>
    <w:p w14:paraId="31CBE128" w14:textId="2D516CBF" w:rsidR="005E2EAA" w:rsidRDefault="005E2EAA" w:rsidP="005E2EAA">
      <w:pPr>
        <w:pStyle w:val="Textoindependiente"/>
        <w:ind w:left="0"/>
        <w:rPr>
          <w:lang w:val="eu-ES"/>
        </w:rPr>
      </w:pPr>
      <w:r>
        <w:rPr>
          <w:lang w:val="eu-ES"/>
        </w:rPr>
        <w:t>S</w:t>
      </w:r>
      <w:r w:rsidRPr="005E2EAA">
        <w:rPr>
          <w:lang w:val="eu-ES"/>
        </w:rPr>
        <w:t xml:space="preserve">ortutako editore grafikoa eta testu editorea erabiliz prozesuaren eredua sortzeko eta editatzekoa aukera emango du. Sistema honen ardura prozesu </w:t>
      </w:r>
      <w:proofErr w:type="spellStart"/>
      <w:r w:rsidRPr="005E2EAA">
        <w:rPr>
          <w:lang w:val="eu-ES"/>
        </w:rPr>
        <w:t>ingenieri</w:t>
      </w:r>
      <w:proofErr w:type="spellEnd"/>
      <w:r w:rsidRPr="005E2EAA">
        <w:rPr>
          <w:lang w:val="eu-ES"/>
        </w:rPr>
        <w:t xml:space="preserve"> rolak izango du.</w:t>
      </w:r>
    </w:p>
    <w:p w14:paraId="2A42EE12" w14:textId="77777777" w:rsidR="005E2EAA" w:rsidRPr="008D6018" w:rsidRDefault="005E2EAA" w:rsidP="005E2EAA">
      <w:pPr>
        <w:pStyle w:val="Textoindependiente"/>
        <w:ind w:left="0"/>
        <w:rPr>
          <w:lang w:val="eu-ES"/>
        </w:rPr>
      </w:pPr>
      <w:r w:rsidRPr="008D6018">
        <w:rPr>
          <w:lang w:val="eu-ES"/>
        </w:rPr>
        <w:t xml:space="preserve">Azpisistemak hurrengo helburu nagusiak ditu: </w:t>
      </w:r>
    </w:p>
    <w:p w14:paraId="2D9B1627" w14:textId="4683EF42" w:rsidR="005E2EAA" w:rsidRPr="005E2EAA" w:rsidRDefault="005E2EAA" w:rsidP="005E2EAA">
      <w:pPr>
        <w:pStyle w:val="Textoindependiente"/>
        <w:numPr>
          <w:ilvl w:val="0"/>
          <w:numId w:val="32"/>
        </w:numPr>
        <w:rPr>
          <w:lang w:val="eu-ES"/>
        </w:rPr>
      </w:pPr>
      <w:r>
        <w:rPr>
          <w:lang w:val="eu-ES"/>
        </w:rPr>
        <w:t xml:space="preserve">Metodologien informazioa editatu EPF </w:t>
      </w:r>
      <w:proofErr w:type="spellStart"/>
      <w:r>
        <w:rPr>
          <w:lang w:val="eu-ES"/>
        </w:rPr>
        <w:t>Composer</w:t>
      </w:r>
      <w:proofErr w:type="spellEnd"/>
      <w:r>
        <w:rPr>
          <w:lang w:val="eu-ES"/>
        </w:rPr>
        <w:t xml:space="preserve"> erabiliz.</w:t>
      </w:r>
    </w:p>
    <w:p w14:paraId="27C5A86B" w14:textId="48D622C4" w:rsidR="005E2EAA" w:rsidRDefault="005E2EAA" w:rsidP="005E2EAA">
      <w:pPr>
        <w:pStyle w:val="Textoindependiente"/>
        <w:numPr>
          <w:ilvl w:val="0"/>
          <w:numId w:val="32"/>
        </w:numPr>
        <w:rPr>
          <w:lang w:val="eu-ES"/>
        </w:rPr>
      </w:pPr>
      <w:r>
        <w:rPr>
          <w:lang w:val="eu-ES"/>
        </w:rPr>
        <w:t>Metodologien informazioa editatu editore grafikoa erabiliz.</w:t>
      </w:r>
    </w:p>
    <w:p w14:paraId="0C8F87AA" w14:textId="20C37AE5" w:rsidR="005E2EAA" w:rsidRDefault="005E2EAA" w:rsidP="005E2EAA">
      <w:pPr>
        <w:pStyle w:val="Textoindependiente"/>
        <w:numPr>
          <w:ilvl w:val="0"/>
          <w:numId w:val="32"/>
        </w:numPr>
        <w:rPr>
          <w:lang w:val="eu-ES"/>
        </w:rPr>
      </w:pPr>
      <w:r>
        <w:rPr>
          <w:lang w:val="eu-ES"/>
        </w:rPr>
        <w:t>Metodologien informazioa editatu testu editorea erabiliz.</w:t>
      </w:r>
    </w:p>
    <w:p w14:paraId="2009E8A3" w14:textId="72150039" w:rsidR="005E2EAA" w:rsidRPr="005E2EAA" w:rsidRDefault="005E2EAA" w:rsidP="005E2EAA">
      <w:pPr>
        <w:pStyle w:val="Textoindependiente"/>
        <w:numPr>
          <w:ilvl w:val="0"/>
          <w:numId w:val="32"/>
        </w:numPr>
        <w:rPr>
          <w:lang w:val="eu-ES"/>
        </w:rPr>
      </w:pPr>
      <w:r>
        <w:rPr>
          <w:lang w:val="eu-ES"/>
        </w:rPr>
        <w:t>Metodologien informazioa datu-basean gordetzeko SQL kodea sortu.</w:t>
      </w:r>
    </w:p>
    <w:p w14:paraId="4DD4E6D0" w14:textId="1F32A30E" w:rsidR="00506412" w:rsidRPr="00103ABC" w:rsidRDefault="00103ABC" w:rsidP="001E6A30">
      <w:pPr>
        <w:pStyle w:val="Ttulo1"/>
        <w:rPr>
          <w:lang w:val="eu-ES"/>
        </w:rPr>
      </w:pPr>
      <w:r>
        <w:rPr>
          <w:lang w:val="eu-ES"/>
        </w:rPr>
        <w:t>Hipotesiak eta menpekotasunak</w:t>
      </w:r>
    </w:p>
    <w:p w14:paraId="32D7E450" w14:textId="77777777" w:rsidR="00B5496D" w:rsidRPr="00B5496D" w:rsidRDefault="00B5496D" w:rsidP="00B5496D">
      <w:pPr>
        <w:pStyle w:val="Textoindependiente"/>
        <w:ind w:left="0"/>
        <w:rPr>
          <w:lang w:val="eu-ES"/>
        </w:rPr>
      </w:pPr>
      <w:r w:rsidRPr="00B5496D">
        <w:rPr>
          <w:lang w:val="eu-ES"/>
        </w:rPr>
        <w:t>Metaereduen erabilerak malgutasuna ematen du proiektuaren hurbilpena aldatzeko edo etorkizunean beste hurbilpen batzuk probatzeko.</w:t>
      </w:r>
    </w:p>
    <w:p w14:paraId="1F5E8FB4" w14:textId="77777777" w:rsidR="00B5496D" w:rsidRPr="00B5496D" w:rsidRDefault="00B5496D" w:rsidP="00B5496D">
      <w:pPr>
        <w:pStyle w:val="Textoindependiente"/>
        <w:ind w:left="0"/>
        <w:rPr>
          <w:lang w:val="eu-ES"/>
        </w:rPr>
      </w:pPr>
      <w:r w:rsidRPr="00B5496D">
        <w:rPr>
          <w:lang w:val="eu-ES"/>
        </w:rPr>
        <w:t>Definitutako garapen prozesuak software proiektuen elaborazioa gidatu eta kontrolatuko du. Prozesua aldatzeak sistemaren portaera eta datu-basea automatikoki aldatzea ekarriko du.</w:t>
      </w:r>
    </w:p>
    <w:p w14:paraId="1981E8A5" w14:textId="77777777" w:rsidR="004A055A" w:rsidRPr="008D6018" w:rsidRDefault="004A055A" w:rsidP="004A055A">
      <w:pPr>
        <w:pStyle w:val="Textoindependiente"/>
        <w:ind w:left="0"/>
        <w:jc w:val="both"/>
        <w:rPr>
          <w:lang w:val="eu-ES"/>
        </w:rPr>
      </w:pPr>
      <w:r w:rsidRPr="008D6018">
        <w:rPr>
          <w:lang w:val="eu-ES"/>
        </w:rPr>
        <w:t xml:space="preserve">IO-System azpisistemaren arkitektura </w:t>
      </w:r>
      <w:proofErr w:type="spellStart"/>
      <w:r w:rsidRPr="008D6018">
        <w:rPr>
          <w:lang w:val="eu-ES"/>
        </w:rPr>
        <w:t>ModelEditor</w:t>
      </w:r>
      <w:proofErr w:type="spellEnd"/>
      <w:r w:rsidRPr="008D6018">
        <w:rPr>
          <w:lang w:val="eu-ES"/>
        </w:rPr>
        <w:t xml:space="preserve"> azpisistemarekin erlazionatuta dago. Izan ere, </w:t>
      </w:r>
      <w:proofErr w:type="spellStart"/>
      <w:r w:rsidRPr="008D6018">
        <w:rPr>
          <w:lang w:val="eu-ES"/>
        </w:rPr>
        <w:t>ModelEditor</w:t>
      </w:r>
      <w:proofErr w:type="spellEnd"/>
      <w:r w:rsidRPr="008D6018">
        <w:rPr>
          <w:lang w:val="eu-ES"/>
        </w:rPr>
        <w:t xml:space="preserve">-ekin definitutako ereduaren datuak erabili beharko ditu. Hala ere, dependentzia ez da </w:t>
      </w:r>
      <w:proofErr w:type="spellStart"/>
      <w:r w:rsidRPr="008D6018">
        <w:rPr>
          <w:lang w:val="eu-ES"/>
        </w:rPr>
        <w:t>ProWF</w:t>
      </w:r>
      <w:proofErr w:type="spellEnd"/>
      <w:r w:rsidRPr="008D6018">
        <w:rPr>
          <w:lang w:val="eu-ES"/>
        </w:rPr>
        <w:t xml:space="preserve"> proiektuan bezain zuzena, </w:t>
      </w:r>
      <w:proofErr w:type="spellStart"/>
      <w:r w:rsidRPr="008D6018">
        <w:rPr>
          <w:lang w:val="eu-ES"/>
        </w:rPr>
        <w:t>ModelEditor</w:t>
      </w:r>
      <w:proofErr w:type="spellEnd"/>
      <w:r w:rsidRPr="008D6018">
        <w:rPr>
          <w:lang w:val="eu-ES"/>
        </w:rPr>
        <w:t xml:space="preserve"> sistemaren arkitektura abstraktuagoa delako.</w:t>
      </w:r>
    </w:p>
    <w:p w14:paraId="542F210B" w14:textId="2F08E360" w:rsidR="00B5496D" w:rsidRPr="00B5496D" w:rsidRDefault="004A055A" w:rsidP="00B5496D">
      <w:pPr>
        <w:pStyle w:val="Textoindependiente"/>
        <w:ind w:left="0"/>
        <w:rPr>
          <w:lang w:val="eu-ES"/>
        </w:rPr>
      </w:pPr>
      <w:r>
        <w:rPr>
          <w:lang w:val="eu-ES"/>
        </w:rPr>
        <w:t xml:space="preserve">Sistemarako tresna moduan </w:t>
      </w:r>
      <w:proofErr w:type="spellStart"/>
      <w:r>
        <w:rPr>
          <w:lang w:val="eu-ES"/>
        </w:rPr>
        <w:t>Eclipse</w:t>
      </w:r>
      <w:proofErr w:type="spellEnd"/>
      <w:r>
        <w:rPr>
          <w:lang w:val="eu-ES"/>
        </w:rPr>
        <w:t xml:space="preserve"> erabiltzen denez honekiko dependentzia izango du. Gainera, Java bertsioekiko dependentzia ere egongo da. Adibidez, EPF </w:t>
      </w:r>
      <w:proofErr w:type="spellStart"/>
      <w:r>
        <w:rPr>
          <w:lang w:val="eu-ES"/>
        </w:rPr>
        <w:t>Composerekin</w:t>
      </w:r>
      <w:proofErr w:type="spellEnd"/>
      <w:r>
        <w:rPr>
          <w:lang w:val="eu-ES"/>
        </w:rPr>
        <w:t xml:space="preserve"> derrigorrez Java 8 32 bit erabili behar da.</w:t>
      </w:r>
    </w:p>
    <w:p w14:paraId="677B2054" w14:textId="4F4DFBB1" w:rsidR="006058A0" w:rsidRPr="00103ABC" w:rsidRDefault="00103ABC" w:rsidP="001E6A30">
      <w:pPr>
        <w:pStyle w:val="Ttulo1"/>
        <w:rPr>
          <w:lang w:val="eu-ES"/>
        </w:rPr>
      </w:pPr>
      <w:r>
        <w:rPr>
          <w:lang w:val="eu-ES"/>
        </w:rPr>
        <w:t xml:space="preserve">Betekizun </w:t>
      </w:r>
      <w:proofErr w:type="spellStart"/>
      <w:r>
        <w:rPr>
          <w:lang w:val="eu-ES"/>
        </w:rPr>
        <w:t>arkitekturalki</w:t>
      </w:r>
      <w:proofErr w:type="spellEnd"/>
      <w:r>
        <w:rPr>
          <w:lang w:val="eu-ES"/>
        </w:rPr>
        <w:t xml:space="preserve"> esanguratsuak</w:t>
      </w:r>
    </w:p>
    <w:p w14:paraId="174EE45A" w14:textId="3867A981" w:rsidR="004A055A" w:rsidRPr="004A055A" w:rsidRDefault="004A055A" w:rsidP="004A055A">
      <w:pPr>
        <w:pStyle w:val="Textoindependiente"/>
        <w:ind w:left="0"/>
        <w:rPr>
          <w:lang w:val="es-ES"/>
        </w:rPr>
      </w:pPr>
      <w:proofErr w:type="spellStart"/>
      <w:r w:rsidRPr="00C50F28">
        <w:rPr>
          <w:lang w:val="es-ES"/>
        </w:rPr>
        <w:t>Sistemaren</w:t>
      </w:r>
      <w:proofErr w:type="spellEnd"/>
      <w:r w:rsidRPr="00C50F28">
        <w:rPr>
          <w:lang w:val="es-ES"/>
        </w:rPr>
        <w:t xml:space="preserve"> </w:t>
      </w:r>
      <w:proofErr w:type="spellStart"/>
      <w:r w:rsidRPr="00C50F28">
        <w:rPr>
          <w:lang w:val="es-ES"/>
        </w:rPr>
        <w:t>betekizunak</w:t>
      </w:r>
      <w:proofErr w:type="spellEnd"/>
      <w:r w:rsidRPr="00C50F28">
        <w:rPr>
          <w:lang w:val="es-ES"/>
        </w:rPr>
        <w:t xml:space="preserve"> </w:t>
      </w:r>
      <w:proofErr w:type="spellStart"/>
      <w:r>
        <w:rPr>
          <w:lang w:val="es-ES"/>
        </w:rPr>
        <w:t>Ikuspegia</w:t>
      </w:r>
      <w:proofErr w:type="spellEnd"/>
      <w:r>
        <w:rPr>
          <w:lang w:val="es-ES"/>
        </w:rPr>
        <w:t xml:space="preserve"> eta</w:t>
      </w:r>
      <w:r w:rsidRPr="00C50F28">
        <w:rPr>
          <w:lang w:val="es-ES"/>
        </w:rPr>
        <w:t xml:space="preserve"> </w:t>
      </w:r>
      <w:proofErr w:type="spellStart"/>
      <w:r w:rsidRPr="00C50F28">
        <w:rPr>
          <w:lang w:val="es-ES"/>
        </w:rPr>
        <w:t>Betebeharren</w:t>
      </w:r>
      <w:proofErr w:type="spellEnd"/>
      <w:r w:rsidRPr="00C50F28">
        <w:rPr>
          <w:lang w:val="es-ES"/>
        </w:rPr>
        <w:t xml:space="preserve"> </w:t>
      </w:r>
      <w:proofErr w:type="spellStart"/>
      <w:r w:rsidRPr="00C50F28">
        <w:rPr>
          <w:lang w:val="es-ES"/>
        </w:rPr>
        <w:t>Espezifikazioa</w:t>
      </w:r>
      <w:proofErr w:type="spellEnd"/>
      <w:r>
        <w:rPr>
          <w:lang w:val="es-ES"/>
        </w:rPr>
        <w:t xml:space="preserve"> </w:t>
      </w:r>
      <w:proofErr w:type="spellStart"/>
      <w:r w:rsidRPr="00C50F28">
        <w:rPr>
          <w:lang w:val="es-ES"/>
        </w:rPr>
        <w:t>dokumentu</w:t>
      </w:r>
      <w:r>
        <w:rPr>
          <w:lang w:val="es-ES"/>
        </w:rPr>
        <w:t>et</w:t>
      </w:r>
      <w:r w:rsidRPr="00C50F28">
        <w:rPr>
          <w:lang w:val="es-ES"/>
        </w:rPr>
        <w:t>an</w:t>
      </w:r>
      <w:proofErr w:type="spellEnd"/>
      <w:r w:rsidRPr="00C50F28">
        <w:rPr>
          <w:lang w:val="es-ES"/>
        </w:rPr>
        <w:t xml:space="preserve"> </w:t>
      </w:r>
      <w:proofErr w:type="spellStart"/>
      <w:r w:rsidRPr="00C50F28">
        <w:rPr>
          <w:lang w:val="es-ES"/>
        </w:rPr>
        <w:t>definitu</w:t>
      </w:r>
      <w:proofErr w:type="spellEnd"/>
      <w:r w:rsidRPr="00C50F28">
        <w:rPr>
          <w:lang w:val="es-ES"/>
        </w:rPr>
        <w:t xml:space="preserve"> </w:t>
      </w:r>
      <w:proofErr w:type="spellStart"/>
      <w:r w:rsidRPr="00C50F28">
        <w:rPr>
          <w:lang w:val="es-ES"/>
        </w:rPr>
        <w:t>dira</w:t>
      </w:r>
      <w:proofErr w:type="spellEnd"/>
      <w:r w:rsidRPr="00C50F28">
        <w:rPr>
          <w:lang w:val="es-ES"/>
        </w:rPr>
        <w:t>.</w:t>
      </w:r>
    </w:p>
    <w:p w14:paraId="43692085" w14:textId="0C40E6EF" w:rsidR="008C2B65" w:rsidRPr="00103ABC" w:rsidRDefault="00103ABC" w:rsidP="001E6A30">
      <w:pPr>
        <w:pStyle w:val="Ttulo1"/>
        <w:rPr>
          <w:lang w:val="eu-ES"/>
        </w:rPr>
      </w:pPr>
      <w:r>
        <w:rPr>
          <w:lang w:val="eu-ES"/>
        </w:rPr>
        <w:t>Erabakiak, mugak eta justifikazioak</w:t>
      </w:r>
    </w:p>
    <w:p w14:paraId="5A2475A0" w14:textId="454E8F02" w:rsidR="004A055A" w:rsidRDefault="004A055A" w:rsidP="004A055A">
      <w:pPr>
        <w:jc w:val="both"/>
        <w:rPr>
          <w:lang w:val="eu-ES"/>
        </w:rPr>
      </w:pPr>
      <w:proofErr w:type="spellStart"/>
      <w:r w:rsidRPr="00452888">
        <w:rPr>
          <w:lang w:val="eu-ES"/>
        </w:rPr>
        <w:t>ProMeta</w:t>
      </w:r>
      <w:proofErr w:type="spellEnd"/>
      <w:r w:rsidRPr="00452888">
        <w:rPr>
          <w:lang w:val="eu-ES"/>
        </w:rPr>
        <w:t xml:space="preserve"> proiektuan sistemaren abstrakzio-maila igotzea erabaki da. Metodologien informazioa </w:t>
      </w:r>
      <w:proofErr w:type="spellStart"/>
      <w:r w:rsidRPr="00452888">
        <w:rPr>
          <w:lang w:val="eu-ES"/>
        </w:rPr>
        <w:t>workflow</w:t>
      </w:r>
      <w:proofErr w:type="spellEnd"/>
      <w:r w:rsidRPr="00452888">
        <w:rPr>
          <w:lang w:val="eu-ES"/>
        </w:rPr>
        <w:t xml:space="preserve"> lengoaian edo </w:t>
      </w:r>
      <w:proofErr w:type="spellStart"/>
      <w:r w:rsidRPr="00452888">
        <w:rPr>
          <w:lang w:val="eu-ES"/>
        </w:rPr>
        <w:t>BPMNn</w:t>
      </w:r>
      <w:proofErr w:type="spellEnd"/>
      <w:r w:rsidRPr="00452888">
        <w:rPr>
          <w:lang w:val="eu-ES"/>
        </w:rPr>
        <w:t xml:space="preserve"> eskuz definitu ordez, metaeredu eta ereduen bidez gordetzen da. Horrela, ereduaren informazioa berrerabil daiteke eta beste ereduetara eraldaketak egin. Ereduaren informazioa zuzenean kodea sortzeko ere erabil daiteke, beste metaereduren beharrik gabe.</w:t>
      </w:r>
    </w:p>
    <w:p w14:paraId="71D10A6D" w14:textId="77777777" w:rsidR="004A055A" w:rsidRPr="00452888" w:rsidRDefault="004A055A" w:rsidP="004A055A">
      <w:pPr>
        <w:jc w:val="both"/>
        <w:rPr>
          <w:lang w:val="eu-ES"/>
        </w:rPr>
      </w:pPr>
    </w:p>
    <w:p w14:paraId="402803BE" w14:textId="7B89FB78" w:rsidR="004A055A" w:rsidRPr="004A055A" w:rsidRDefault="004A055A" w:rsidP="004A055A">
      <w:pPr>
        <w:jc w:val="both"/>
        <w:rPr>
          <w:lang w:val="eu-ES"/>
        </w:rPr>
      </w:pPr>
      <w:r w:rsidRPr="00452888">
        <w:rPr>
          <w:lang w:val="eu-ES"/>
        </w:rPr>
        <w:t xml:space="preserve">Hurbilpen honek ziurtatzen du etorkizunean aurreko aukeretako edozein edo beste batzuk aukeratu ahal izatea. Izan ere, </w:t>
      </w:r>
      <w:proofErr w:type="spellStart"/>
      <w:r w:rsidRPr="00452888">
        <w:rPr>
          <w:lang w:val="eu-ES"/>
        </w:rPr>
        <w:t>BPMNren</w:t>
      </w:r>
      <w:proofErr w:type="spellEnd"/>
      <w:r w:rsidRPr="00452888">
        <w:rPr>
          <w:lang w:val="eu-ES"/>
        </w:rPr>
        <w:t xml:space="preserve"> eta </w:t>
      </w:r>
      <w:proofErr w:type="spellStart"/>
      <w:r w:rsidRPr="00452888">
        <w:rPr>
          <w:lang w:val="eu-ES"/>
        </w:rPr>
        <w:t>workflow</w:t>
      </w:r>
      <w:proofErr w:type="spellEnd"/>
      <w:r w:rsidRPr="00452888">
        <w:rPr>
          <w:lang w:val="eu-ES"/>
        </w:rPr>
        <w:t>-lengoaiaren metaereduak izanik, eraldaketa egitea ez litzateke horrenbeste lan izango. Gainera, eredutik datu-baserako SQL kodea edo webgunerako HTML kodea sortzeko aukera ere egongo litzateke.</w:t>
      </w:r>
    </w:p>
    <w:p w14:paraId="16BDBB76" w14:textId="7A2D4173" w:rsidR="00EF172C" w:rsidRPr="00103ABC" w:rsidRDefault="00103ABC" w:rsidP="000F01EB">
      <w:pPr>
        <w:pStyle w:val="Ttulo1"/>
        <w:rPr>
          <w:lang w:val="eu-ES"/>
        </w:rPr>
      </w:pPr>
      <w:r>
        <w:rPr>
          <w:lang w:val="eu-ES"/>
        </w:rPr>
        <w:t xml:space="preserve">Mekanismo </w:t>
      </w:r>
      <w:proofErr w:type="spellStart"/>
      <w:r>
        <w:rPr>
          <w:lang w:val="eu-ES"/>
        </w:rPr>
        <w:t>arkitekturalak</w:t>
      </w:r>
      <w:proofErr w:type="spellEnd"/>
    </w:p>
    <w:p w14:paraId="37AD352E" w14:textId="52EDE660" w:rsidR="00454845" w:rsidRDefault="00C54893" w:rsidP="00C54893">
      <w:pPr>
        <w:pStyle w:val="Textoindependiente"/>
        <w:numPr>
          <w:ilvl w:val="0"/>
          <w:numId w:val="34"/>
        </w:numPr>
        <w:rPr>
          <w:lang w:val="eu-ES"/>
        </w:rPr>
      </w:pPr>
      <w:r>
        <w:rPr>
          <w:b/>
          <w:bCs/>
          <w:lang w:val="eu-ES"/>
        </w:rPr>
        <w:t>Metodologiak editatu:</w:t>
      </w:r>
      <w:r>
        <w:rPr>
          <w:lang w:val="eu-ES"/>
        </w:rPr>
        <w:t xml:space="preserve"> Metodologiak editatu EPF </w:t>
      </w:r>
      <w:proofErr w:type="spellStart"/>
      <w:r>
        <w:rPr>
          <w:lang w:val="eu-ES"/>
        </w:rPr>
        <w:t>Composer</w:t>
      </w:r>
      <w:proofErr w:type="spellEnd"/>
      <w:r>
        <w:rPr>
          <w:lang w:val="eu-ES"/>
        </w:rPr>
        <w:t xml:space="preserve"> erabiliz edo editore grafiko eta testuala erabiliz.</w:t>
      </w:r>
    </w:p>
    <w:p w14:paraId="0BABCFBD" w14:textId="459891BE" w:rsidR="00C54893" w:rsidRPr="00C54893" w:rsidRDefault="00C54893" w:rsidP="00C54893">
      <w:pPr>
        <w:pStyle w:val="Textoindependiente"/>
        <w:numPr>
          <w:ilvl w:val="0"/>
          <w:numId w:val="34"/>
        </w:numPr>
        <w:rPr>
          <w:lang w:val="eu-ES"/>
        </w:rPr>
      </w:pPr>
      <w:r>
        <w:rPr>
          <w:b/>
          <w:bCs/>
          <w:lang w:val="eu-ES"/>
        </w:rPr>
        <w:t>Metodologien webgunea sortu:</w:t>
      </w:r>
      <w:r>
        <w:rPr>
          <w:lang w:val="eu-ES"/>
        </w:rPr>
        <w:t xml:space="preserve"> Metodologien webgunea sortu EPF </w:t>
      </w:r>
      <w:proofErr w:type="spellStart"/>
      <w:r>
        <w:rPr>
          <w:lang w:val="eu-ES"/>
        </w:rPr>
        <w:t>Composer</w:t>
      </w:r>
      <w:proofErr w:type="spellEnd"/>
      <w:r>
        <w:rPr>
          <w:lang w:val="eu-ES"/>
        </w:rPr>
        <w:t xml:space="preserve"> erabiliz.</w:t>
      </w:r>
    </w:p>
    <w:p w14:paraId="0F5399BA" w14:textId="4F72F4C5" w:rsidR="00C54893" w:rsidRPr="00103ABC" w:rsidRDefault="00C54893" w:rsidP="00C54893">
      <w:pPr>
        <w:pStyle w:val="Textoindependiente"/>
        <w:numPr>
          <w:ilvl w:val="0"/>
          <w:numId w:val="34"/>
        </w:numPr>
        <w:rPr>
          <w:lang w:val="eu-ES"/>
        </w:rPr>
      </w:pPr>
      <w:r>
        <w:rPr>
          <w:b/>
          <w:bCs/>
          <w:lang w:val="eu-ES"/>
        </w:rPr>
        <w:lastRenderedPageBreak/>
        <w:t xml:space="preserve">Metodologien datu-basea sortu: </w:t>
      </w:r>
      <w:r>
        <w:rPr>
          <w:lang w:val="eu-ES"/>
        </w:rPr>
        <w:t>Metodologien informazioa datu-basean gorde SQL aginduekin. Ondoren, informazio hori IO-System azpisistemak erabiliko du.</w:t>
      </w:r>
    </w:p>
    <w:p w14:paraId="07A03A22" w14:textId="7DC7D3F1" w:rsidR="008C2B65" w:rsidRPr="00103ABC" w:rsidRDefault="007F4ECD" w:rsidP="001E6A30">
      <w:pPr>
        <w:pStyle w:val="Ttulo1"/>
        <w:rPr>
          <w:lang w:val="eu-ES"/>
        </w:rPr>
      </w:pPr>
      <w:r>
        <w:rPr>
          <w:lang w:val="eu-ES"/>
        </w:rPr>
        <w:t xml:space="preserve">Geruzak edo arkitektura </w:t>
      </w:r>
      <w:proofErr w:type="spellStart"/>
      <w:r>
        <w:rPr>
          <w:lang w:val="eu-ES"/>
        </w:rPr>
        <w:t>frameworka</w:t>
      </w:r>
      <w:proofErr w:type="spellEnd"/>
    </w:p>
    <w:p w14:paraId="026F17F0" w14:textId="6B1B6CB2" w:rsidR="00C54893" w:rsidRPr="00C54893" w:rsidRDefault="00C54893" w:rsidP="00C54893">
      <w:pPr>
        <w:pStyle w:val="Textoindependiente"/>
        <w:numPr>
          <w:ilvl w:val="0"/>
          <w:numId w:val="35"/>
        </w:numPr>
        <w:rPr>
          <w:b/>
          <w:bCs/>
          <w:lang w:val="eu-ES"/>
        </w:rPr>
      </w:pPr>
      <w:bookmarkStart w:id="2" w:name="_Hlk73632246"/>
      <w:r w:rsidRPr="00C54893">
        <w:rPr>
          <w:b/>
          <w:bCs/>
          <w:lang w:val="eu-ES"/>
        </w:rPr>
        <w:t xml:space="preserve">EPF </w:t>
      </w:r>
      <w:proofErr w:type="spellStart"/>
      <w:r w:rsidRPr="00C54893">
        <w:rPr>
          <w:b/>
          <w:bCs/>
          <w:lang w:val="eu-ES"/>
        </w:rPr>
        <w:t>Composer</w:t>
      </w:r>
      <w:proofErr w:type="spellEnd"/>
      <w:r>
        <w:rPr>
          <w:b/>
          <w:bCs/>
          <w:lang w:val="eu-ES"/>
        </w:rPr>
        <w:t xml:space="preserve">: </w:t>
      </w:r>
      <w:r>
        <w:rPr>
          <w:lang w:val="eu-ES"/>
        </w:rPr>
        <w:t>Metodologiak modu grafikoan editatzeko aukera ematen du. Metodologiaren webgunea sortu daiteke bertatik.</w:t>
      </w:r>
    </w:p>
    <w:p w14:paraId="7AF5F70D" w14:textId="6D2E75ED" w:rsidR="00C54893" w:rsidRPr="00C54893" w:rsidRDefault="00C54893" w:rsidP="00C54893">
      <w:pPr>
        <w:pStyle w:val="Textoindependiente"/>
        <w:numPr>
          <w:ilvl w:val="0"/>
          <w:numId w:val="35"/>
        </w:numPr>
        <w:rPr>
          <w:b/>
          <w:bCs/>
          <w:lang w:val="eu-ES"/>
        </w:rPr>
      </w:pPr>
      <w:r w:rsidRPr="00C54893">
        <w:rPr>
          <w:b/>
          <w:bCs/>
          <w:lang w:val="eu-ES"/>
        </w:rPr>
        <w:t>Formatu Aldatzailea</w:t>
      </w:r>
      <w:r>
        <w:rPr>
          <w:b/>
          <w:bCs/>
          <w:lang w:val="eu-ES"/>
        </w:rPr>
        <w:t xml:space="preserve">: </w:t>
      </w:r>
      <w:r>
        <w:rPr>
          <w:lang w:val="eu-ES"/>
        </w:rPr>
        <w:t xml:space="preserve">Metodologiaren formatua aldatzen du </w:t>
      </w:r>
      <w:proofErr w:type="spellStart"/>
      <w:r>
        <w:rPr>
          <w:lang w:val="eu-ES"/>
        </w:rPr>
        <w:t>XMItik</w:t>
      </w:r>
      <w:proofErr w:type="spellEnd"/>
      <w:r>
        <w:rPr>
          <w:lang w:val="eu-ES"/>
        </w:rPr>
        <w:t xml:space="preserve"> </w:t>
      </w:r>
      <w:proofErr w:type="spellStart"/>
      <w:r>
        <w:rPr>
          <w:lang w:val="eu-ES"/>
        </w:rPr>
        <w:t>UMAra</w:t>
      </w:r>
      <w:proofErr w:type="spellEnd"/>
      <w:r>
        <w:rPr>
          <w:lang w:val="eu-ES"/>
        </w:rPr>
        <w:t xml:space="preserve"> editore grafikoak erabili ahal izan dezan.</w:t>
      </w:r>
    </w:p>
    <w:p w14:paraId="491395A6" w14:textId="6CCB2307" w:rsidR="00C54893" w:rsidRPr="00C54893" w:rsidRDefault="00C54893" w:rsidP="00C54893">
      <w:pPr>
        <w:pStyle w:val="Textoindependiente"/>
        <w:numPr>
          <w:ilvl w:val="0"/>
          <w:numId w:val="35"/>
        </w:numPr>
        <w:rPr>
          <w:b/>
          <w:bCs/>
          <w:lang w:val="eu-ES"/>
        </w:rPr>
      </w:pPr>
      <w:r w:rsidRPr="00C54893">
        <w:rPr>
          <w:b/>
          <w:bCs/>
          <w:lang w:val="eu-ES"/>
        </w:rPr>
        <w:t>Editore Grafikoa</w:t>
      </w:r>
      <w:r>
        <w:rPr>
          <w:b/>
          <w:bCs/>
          <w:lang w:val="eu-ES"/>
        </w:rPr>
        <w:t xml:space="preserve">: </w:t>
      </w:r>
      <w:r>
        <w:rPr>
          <w:lang w:val="eu-ES"/>
        </w:rPr>
        <w:t>Metodologiak modu grafikoan editatzeko aukera ematen du, metodologiaren jatorrizko ikonoak erabiliz.</w:t>
      </w:r>
    </w:p>
    <w:p w14:paraId="0F60EFAD" w14:textId="04FF66CC" w:rsidR="00C54893" w:rsidRPr="005453F9" w:rsidRDefault="00C54893" w:rsidP="00C54893">
      <w:pPr>
        <w:pStyle w:val="Textoindependiente"/>
        <w:numPr>
          <w:ilvl w:val="0"/>
          <w:numId w:val="35"/>
        </w:numPr>
        <w:rPr>
          <w:b/>
          <w:bCs/>
          <w:lang w:val="eu-ES"/>
        </w:rPr>
      </w:pPr>
      <w:r w:rsidRPr="00C54893">
        <w:rPr>
          <w:b/>
          <w:bCs/>
          <w:lang w:val="eu-ES"/>
        </w:rPr>
        <w:t>Testu Editorea</w:t>
      </w:r>
      <w:r>
        <w:rPr>
          <w:b/>
          <w:bCs/>
          <w:lang w:val="eu-ES"/>
        </w:rPr>
        <w:t>:</w:t>
      </w:r>
      <w:r>
        <w:rPr>
          <w:lang w:val="eu-ES"/>
        </w:rPr>
        <w:t xml:space="preserve"> Metodologiak testu bidez editatzeko aukera ematen du, metaeredutik sortutako gramatika erabiliz.</w:t>
      </w:r>
    </w:p>
    <w:p w14:paraId="55174F17" w14:textId="7860548B" w:rsidR="005453F9" w:rsidRPr="00C54893" w:rsidRDefault="005453F9" w:rsidP="00C54893">
      <w:pPr>
        <w:pStyle w:val="Textoindependiente"/>
        <w:numPr>
          <w:ilvl w:val="0"/>
          <w:numId w:val="35"/>
        </w:numPr>
        <w:rPr>
          <w:b/>
          <w:bCs/>
          <w:lang w:val="eu-ES"/>
        </w:rPr>
      </w:pPr>
      <w:r>
        <w:rPr>
          <w:b/>
          <w:bCs/>
          <w:lang w:val="eu-ES"/>
        </w:rPr>
        <w:t xml:space="preserve">Editore Sinkronizatzailea: </w:t>
      </w:r>
      <w:r>
        <w:rPr>
          <w:lang w:val="eu-ES"/>
        </w:rPr>
        <w:t>Metodologiaren informazioa editore batekin aldatutakoan bestea ere aldatzeaz arduratzen da.</w:t>
      </w:r>
    </w:p>
    <w:p w14:paraId="14D599BD" w14:textId="2A4A0276" w:rsidR="00C54893" w:rsidRPr="008432D0" w:rsidRDefault="00C54893" w:rsidP="008432D0">
      <w:pPr>
        <w:pStyle w:val="Textoindependiente"/>
        <w:numPr>
          <w:ilvl w:val="0"/>
          <w:numId w:val="35"/>
        </w:numPr>
        <w:rPr>
          <w:b/>
          <w:bCs/>
          <w:lang w:val="eu-ES"/>
        </w:rPr>
      </w:pPr>
      <w:r w:rsidRPr="00C54893">
        <w:rPr>
          <w:b/>
          <w:bCs/>
          <w:lang w:val="eu-ES"/>
        </w:rPr>
        <w:t>Kode Sortzailea</w:t>
      </w:r>
      <w:r>
        <w:rPr>
          <w:b/>
          <w:bCs/>
          <w:lang w:val="eu-ES"/>
        </w:rPr>
        <w:t xml:space="preserve">: </w:t>
      </w:r>
      <w:r w:rsidR="005453F9">
        <w:rPr>
          <w:lang w:val="eu-ES"/>
        </w:rPr>
        <w:t>Metodologien informazioa datu-basean gorde ahal izateko SQL kodea sortzen du.</w:t>
      </w:r>
      <w:bookmarkEnd w:id="2"/>
    </w:p>
    <w:p w14:paraId="40560C2F" w14:textId="3A354FFA" w:rsidR="00FE3EEB" w:rsidRPr="00103ABC" w:rsidRDefault="008432D0" w:rsidP="006C61F6">
      <w:pPr>
        <w:rPr>
          <w:lang w:val="eu-ES"/>
        </w:rPr>
      </w:pPr>
      <w:r w:rsidRPr="008432D0">
        <w:rPr>
          <w:noProof/>
          <w:lang w:val="eu-ES" w:eastAsia="eu-ES"/>
        </w:rPr>
        <w:pict w14:anchorId="741B0D0E">
          <v:shape id="Imagen 29" o:spid="_x0000_i1029" type="#_x0000_t75" style="width:463.5pt;height:88.5pt;visibility:visible;mso-wrap-style:square">
            <v:imagedata r:id="rId7" o:title=""/>
          </v:shape>
        </w:pict>
      </w:r>
    </w:p>
    <w:sectPr w:rsidR="00FE3EEB" w:rsidRPr="00103AB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F460" w14:textId="77777777" w:rsidR="000271BA" w:rsidRDefault="000271BA">
      <w:r>
        <w:separator/>
      </w:r>
    </w:p>
  </w:endnote>
  <w:endnote w:type="continuationSeparator" w:id="0">
    <w:p w14:paraId="3B93C8AF" w14:textId="77777777" w:rsidR="000271BA" w:rsidRDefault="0002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28B9" w14:textId="348307DF" w:rsidR="005A7A45" w:rsidRPr="00103ABC" w:rsidRDefault="00103ABC" w:rsidP="00103ABC">
    <w:pPr>
      <w:pStyle w:val="Piedepgina"/>
      <w:tabs>
        <w:tab w:val="clear" w:pos="4320"/>
        <w:tab w:val="clear" w:pos="8640"/>
        <w:tab w:val="center" w:pos="4680"/>
        <w:tab w:val="right" w:pos="9360"/>
      </w:tabs>
      <w:rPr>
        <w:rFonts w:ascii="Calibri" w:hAnsi="Calibri" w:cs="Calibri"/>
        <w:sz w:val="22"/>
        <w:szCs w:val="22"/>
        <w:lang w:val="eu-ES"/>
      </w:rPr>
    </w:pPr>
    <w:r w:rsidRPr="00103ABC">
      <w:rPr>
        <w:rFonts w:ascii="Calibri" w:hAnsi="Calibri" w:cs="Calibri"/>
        <w:sz w:val="22"/>
        <w:szCs w:val="22"/>
        <w:lang w:val="eu-ES"/>
      </w:rPr>
      <w:t>Arkitektura Koadernoa</w:t>
    </w:r>
    <w:r w:rsidRPr="00F70F6B">
      <w:rPr>
        <w:rFonts w:ascii="Calibri" w:hAnsi="Calibri" w:cs="Calibri"/>
        <w:sz w:val="22"/>
        <w:szCs w:val="22"/>
        <w:lang w:val="eu-ES"/>
      </w:rPr>
      <w:tab/>
    </w:r>
    <w:r w:rsidRPr="00103ABC">
      <w:rPr>
        <w:rFonts w:ascii="Calibri" w:hAnsi="Calibri" w:cs="Calibri"/>
        <w:sz w:val="22"/>
        <w:szCs w:val="22"/>
        <w:lang w:val="eu-ES"/>
      </w:rPr>
      <w:t>2021/06/0</w:t>
    </w:r>
    <w:r w:rsidR="000B3A51">
      <w:rPr>
        <w:rFonts w:ascii="Calibri" w:hAnsi="Calibri" w:cs="Calibri"/>
        <w:sz w:val="22"/>
        <w:szCs w:val="22"/>
        <w:lang w:val="eu-ES"/>
      </w:rPr>
      <w:t>3</w:t>
    </w:r>
    <w:r w:rsidRPr="00F70F6B">
      <w:rPr>
        <w:rFonts w:ascii="Calibri" w:hAnsi="Calibri" w:cs="Calibri"/>
        <w:sz w:val="22"/>
        <w:szCs w:val="22"/>
        <w:lang w:val="eu-ES"/>
      </w:rPr>
      <w:tab/>
    </w:r>
    <w:r w:rsidRPr="00103ABC">
      <w:rPr>
        <w:rFonts w:ascii="Calibri" w:hAnsi="Calibri" w:cs="Calibri"/>
        <w:sz w:val="22"/>
        <w:szCs w:val="22"/>
        <w:lang w:val="eu-ES"/>
      </w:rPr>
      <w:fldChar w:fldCharType="begin"/>
    </w:r>
    <w:r w:rsidRPr="00103ABC">
      <w:rPr>
        <w:rFonts w:ascii="Calibri" w:hAnsi="Calibri" w:cs="Calibri"/>
        <w:sz w:val="22"/>
        <w:szCs w:val="22"/>
        <w:lang w:val="eu-ES"/>
      </w:rPr>
      <w:instrText>PAGE  \* Arabic  \* MERGEFORMAT</w:instrText>
    </w:r>
    <w:r w:rsidRPr="00103ABC">
      <w:rPr>
        <w:rFonts w:ascii="Calibri" w:hAnsi="Calibri" w:cs="Calibri"/>
        <w:sz w:val="22"/>
        <w:szCs w:val="22"/>
        <w:lang w:val="eu-ES"/>
      </w:rPr>
      <w:fldChar w:fldCharType="separate"/>
    </w:r>
    <w:r w:rsidRPr="00103ABC">
      <w:rPr>
        <w:rFonts w:ascii="Calibri" w:hAnsi="Calibri" w:cs="Calibri"/>
        <w:sz w:val="22"/>
        <w:szCs w:val="22"/>
        <w:lang w:val="eu-ES"/>
      </w:rPr>
      <w:t>2</w:t>
    </w:r>
    <w:r w:rsidRPr="00103ABC">
      <w:rPr>
        <w:rFonts w:ascii="Calibri" w:hAnsi="Calibri" w:cs="Calibri"/>
        <w:sz w:val="22"/>
        <w:szCs w:val="22"/>
        <w:lang w:val="eu-ES"/>
      </w:rPr>
      <w:fldChar w:fldCharType="end"/>
    </w:r>
    <w:r w:rsidRPr="00103ABC">
      <w:rPr>
        <w:rFonts w:ascii="Calibri" w:hAnsi="Calibri" w:cs="Calibri"/>
        <w:sz w:val="22"/>
        <w:szCs w:val="22"/>
        <w:lang w:val="eu-ES"/>
      </w:rPr>
      <w:t xml:space="preserve"> / </w:t>
    </w:r>
    <w:r w:rsidRPr="00103ABC">
      <w:rPr>
        <w:rFonts w:ascii="Calibri" w:hAnsi="Calibri" w:cs="Calibri"/>
        <w:sz w:val="22"/>
        <w:szCs w:val="22"/>
        <w:lang w:val="eu-ES"/>
      </w:rPr>
      <w:fldChar w:fldCharType="begin"/>
    </w:r>
    <w:r w:rsidRPr="00103ABC">
      <w:rPr>
        <w:rFonts w:ascii="Calibri" w:hAnsi="Calibri" w:cs="Calibri"/>
        <w:sz w:val="22"/>
        <w:szCs w:val="22"/>
        <w:lang w:val="eu-ES"/>
      </w:rPr>
      <w:instrText>NUMPAGES  \* Arabic  \* MERGEFORMAT</w:instrText>
    </w:r>
    <w:r w:rsidRPr="00103ABC">
      <w:rPr>
        <w:rFonts w:ascii="Calibri" w:hAnsi="Calibri" w:cs="Calibri"/>
        <w:sz w:val="22"/>
        <w:szCs w:val="22"/>
        <w:lang w:val="eu-ES"/>
      </w:rPr>
      <w:fldChar w:fldCharType="separate"/>
    </w:r>
    <w:r w:rsidRPr="00103ABC">
      <w:rPr>
        <w:rFonts w:ascii="Calibri" w:hAnsi="Calibri" w:cs="Calibri"/>
        <w:sz w:val="22"/>
        <w:szCs w:val="22"/>
        <w:lang w:val="eu-ES"/>
      </w:rPr>
      <w:t>3</w:t>
    </w:r>
    <w:r w:rsidRPr="00103ABC">
      <w:rPr>
        <w:rFonts w:ascii="Calibri" w:hAnsi="Calibri" w:cs="Calibri"/>
        <w:sz w:val="22"/>
        <w:szCs w:val="22"/>
        <w:lang w:val="eu-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3946" w14:textId="77777777" w:rsidR="000271BA" w:rsidRDefault="000271BA">
      <w:r>
        <w:separator/>
      </w:r>
    </w:p>
  </w:footnote>
  <w:footnote w:type="continuationSeparator" w:id="0">
    <w:p w14:paraId="07B94CC3" w14:textId="77777777" w:rsidR="000271BA" w:rsidRDefault="00027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356"/>
    </w:tblGrid>
    <w:tr w:rsidR="00F70F6B" w:rsidRPr="008432D0" w14:paraId="0A63FC8C" w14:textId="77777777" w:rsidTr="00F70F6B">
      <w:tc>
        <w:tcPr>
          <w:tcW w:w="9356" w:type="dxa"/>
          <w:shd w:val="clear" w:color="auto" w:fill="auto"/>
        </w:tcPr>
        <w:p w14:paraId="1D4D2E24" w14:textId="28909432" w:rsidR="00103ABC" w:rsidRPr="00F70F6B" w:rsidRDefault="000271BA" w:rsidP="00F70F6B">
          <w:pPr>
            <w:pStyle w:val="Encabezado"/>
            <w:tabs>
              <w:tab w:val="left" w:pos="2020"/>
              <w:tab w:val="center" w:pos="3366"/>
            </w:tabs>
            <w:jc w:val="center"/>
            <w:rPr>
              <w:rFonts w:ascii="Calibri" w:hAnsi="Calibri" w:cs="Calibri"/>
              <w:sz w:val="22"/>
              <w:szCs w:val="22"/>
              <w:lang w:val="eu-ES"/>
            </w:rPr>
          </w:pPr>
          <w:r>
            <w:rPr>
              <w:rFonts w:ascii="Calibri" w:hAnsi="Calibri" w:cs="Calibri"/>
              <w:noProof/>
              <w:sz w:val="22"/>
              <w:szCs w:val="22"/>
            </w:rPr>
            <w:pict w14:anchorId="1F375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2070" type="#_x0000_t75" style="position:absolute;left:0;text-align:left;margin-left:437.85pt;margin-top:0;width:40.5pt;height:40.5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wrapcoords="6800 1200 6800 7600 7200 7600 2400 10400 2400 14000 0 15200 400 20000 20800 20000 21600 15600 18800 14000 19200 10400 14400 7600 14400 1200 6800 1200">
                <v:imagedata r:id="rId1" o:title=""/>
                <w10:wrap type="tight" anchorx="margin"/>
              </v:shape>
            </w:pict>
          </w:r>
          <w:r>
            <w:rPr>
              <w:rFonts w:ascii="Calibri" w:hAnsi="Calibri" w:cs="Calibri"/>
              <w:noProof/>
              <w:sz w:val="22"/>
              <w:szCs w:val="22"/>
            </w:rPr>
            <w:pict w14:anchorId="72191650">
              <v:shape id="Imagen 10" o:spid="_x0000_s2069" type="#_x0000_t75" alt="Código QR&#10;&#10;Descripción generada automáticamente con confianza media" style="position:absolute;left:0;text-align:left;margin-left:-2.7pt;margin-top:.25pt;width:93.55pt;height:40.45pt;z-index:-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wrapcoords="-173 0 -173 21200 21600 21200 21600 0 -173 0">
                <v:imagedata r:id="rId2" o:title="Código QR&#10;&#10;Descripción generada automáticamente con confianza media"/>
                <w10:wrap type="tight" anchorx="margin"/>
              </v:shape>
            </w:pict>
          </w:r>
          <w:r w:rsidR="00103ABC" w:rsidRPr="00F70F6B">
            <w:rPr>
              <w:rFonts w:ascii="Calibri" w:hAnsi="Calibri" w:cs="Calibri"/>
              <w:sz w:val="22"/>
              <w:szCs w:val="22"/>
              <w:lang w:val="eu-ES"/>
            </w:rPr>
            <w:t xml:space="preserve">Proiektua: </w:t>
          </w:r>
          <w:proofErr w:type="spellStart"/>
          <w:r w:rsidR="00103ABC" w:rsidRPr="00F70F6B">
            <w:rPr>
              <w:rFonts w:ascii="Calibri" w:hAnsi="Calibri" w:cs="Calibri"/>
              <w:sz w:val="22"/>
              <w:szCs w:val="22"/>
              <w:lang w:val="eu-ES"/>
            </w:rPr>
            <w:t>ProMeta</w:t>
          </w:r>
          <w:proofErr w:type="spellEnd"/>
        </w:p>
        <w:p w14:paraId="34EFDAC5" w14:textId="77777777" w:rsidR="00103ABC" w:rsidRPr="00F70F6B" w:rsidRDefault="00103ABC" w:rsidP="00F70F6B">
          <w:pPr>
            <w:pStyle w:val="Encabezado"/>
            <w:jc w:val="center"/>
            <w:rPr>
              <w:rFonts w:ascii="Calibri" w:hAnsi="Calibri" w:cs="Calibri"/>
              <w:sz w:val="22"/>
              <w:szCs w:val="22"/>
              <w:lang w:val="eu-ES"/>
            </w:rPr>
          </w:pPr>
          <w:r w:rsidRPr="00F70F6B">
            <w:rPr>
              <w:rFonts w:ascii="Calibri" w:hAnsi="Calibri" w:cs="Calibri"/>
              <w:sz w:val="22"/>
              <w:szCs w:val="22"/>
              <w:lang w:val="eu-ES"/>
            </w:rPr>
            <w:t>Egilea: Julen Etxaniz Aragoneses</w:t>
          </w:r>
        </w:p>
        <w:p w14:paraId="70A87A2D" w14:textId="77777777" w:rsidR="00103ABC" w:rsidRPr="00F70F6B" w:rsidRDefault="00103ABC" w:rsidP="00F70F6B">
          <w:pPr>
            <w:pStyle w:val="Encabezado"/>
            <w:jc w:val="center"/>
            <w:rPr>
              <w:lang w:val="eu-ES"/>
            </w:rPr>
          </w:pPr>
          <w:r w:rsidRPr="00F70F6B">
            <w:rPr>
              <w:rFonts w:ascii="Calibri" w:hAnsi="Calibri" w:cs="Calibri"/>
              <w:sz w:val="22"/>
              <w:szCs w:val="22"/>
              <w:lang w:val="eu-ES"/>
            </w:rPr>
            <w:t>Tutorea: Juan Manuel Pikatza Atxa</w:t>
          </w:r>
        </w:p>
      </w:tc>
    </w:tr>
  </w:tbl>
  <w:p w14:paraId="4435AFF2" w14:textId="6E6B9205" w:rsidR="005A7A45" w:rsidRPr="00103ABC" w:rsidRDefault="005A7A4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6" type="#_x0000_t75" style="width:29.5pt;height:27pt" o:bullet="t">
        <v:imagedata r:id="rId1" o:title="clip_image001"/>
      </v:shape>
    </w:pict>
  </w:numPicBullet>
  <w:numPicBullet w:numPicBulletId="1">
    <w:pict>
      <v:shape id="_x0000_i1437" type="#_x0000_t75" style="width:30.5pt;height:30pt" o:bullet="t">
        <v:imagedata r:id="rId2" o:title="clip_image002"/>
      </v:shape>
    </w:pict>
  </w:numPicBullet>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7C1F38"/>
    <w:multiLevelType w:val="multilevel"/>
    <w:tmpl w:val="BB6EE3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347A6"/>
    <w:multiLevelType w:val="hybridMultilevel"/>
    <w:tmpl w:val="C7546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6A2A3E"/>
    <w:multiLevelType w:val="hybridMultilevel"/>
    <w:tmpl w:val="7324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47D6988"/>
    <w:multiLevelType w:val="hybridMultilevel"/>
    <w:tmpl w:val="C7801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1F3CF7"/>
    <w:multiLevelType w:val="hybridMultilevel"/>
    <w:tmpl w:val="43C8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8"/>
  </w:num>
  <w:num w:numId="26">
    <w:abstractNumId w:val="2"/>
  </w:num>
  <w:num w:numId="27">
    <w:abstractNumId w:val="3"/>
  </w:num>
  <w:num w:numId="28">
    <w:abstractNumId w:val="14"/>
  </w:num>
  <w:num w:numId="29">
    <w:abstractNumId w:val="11"/>
  </w:num>
  <w:num w:numId="30">
    <w:abstractNumId w:val="18"/>
  </w:num>
  <w:num w:numId="31">
    <w:abstractNumId w:val="4"/>
  </w:num>
  <w:num w:numId="32">
    <w:abstractNumId w:val="9"/>
  </w:num>
  <w:num w:numId="33">
    <w:abstractNumId w:val="13"/>
  </w:num>
  <w:num w:numId="34">
    <w:abstractNumId w:val="1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3953"/>
    <w:rsid w:val="000271BA"/>
    <w:rsid w:val="00031E3F"/>
    <w:rsid w:val="000338E5"/>
    <w:rsid w:val="000853A5"/>
    <w:rsid w:val="000918BE"/>
    <w:rsid w:val="000A2BB6"/>
    <w:rsid w:val="000A7904"/>
    <w:rsid w:val="000A7D18"/>
    <w:rsid w:val="000B286C"/>
    <w:rsid w:val="000B3A51"/>
    <w:rsid w:val="000B5C3D"/>
    <w:rsid w:val="000C265F"/>
    <w:rsid w:val="000D22C9"/>
    <w:rsid w:val="000E346A"/>
    <w:rsid w:val="000E39AD"/>
    <w:rsid w:val="000F01EB"/>
    <w:rsid w:val="000F6699"/>
    <w:rsid w:val="00103929"/>
    <w:rsid w:val="00103ABC"/>
    <w:rsid w:val="001056BB"/>
    <w:rsid w:val="001229FF"/>
    <w:rsid w:val="00140806"/>
    <w:rsid w:val="0015182E"/>
    <w:rsid w:val="00164FEC"/>
    <w:rsid w:val="0017108F"/>
    <w:rsid w:val="001839A1"/>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1D4F"/>
    <w:rsid w:val="0046289B"/>
    <w:rsid w:val="004655EB"/>
    <w:rsid w:val="004720BD"/>
    <w:rsid w:val="00473D1E"/>
    <w:rsid w:val="00477CDD"/>
    <w:rsid w:val="00482A2F"/>
    <w:rsid w:val="004854C4"/>
    <w:rsid w:val="004A055A"/>
    <w:rsid w:val="004A2B0A"/>
    <w:rsid w:val="004A745B"/>
    <w:rsid w:val="004A75BD"/>
    <w:rsid w:val="004B4844"/>
    <w:rsid w:val="004C2415"/>
    <w:rsid w:val="004C766E"/>
    <w:rsid w:val="004D10B7"/>
    <w:rsid w:val="004D1603"/>
    <w:rsid w:val="004E0451"/>
    <w:rsid w:val="004E364B"/>
    <w:rsid w:val="004F027A"/>
    <w:rsid w:val="004F0C56"/>
    <w:rsid w:val="004F245A"/>
    <w:rsid w:val="00506412"/>
    <w:rsid w:val="00507EE9"/>
    <w:rsid w:val="00511B29"/>
    <w:rsid w:val="00515DA9"/>
    <w:rsid w:val="00516450"/>
    <w:rsid w:val="00533045"/>
    <w:rsid w:val="005453F9"/>
    <w:rsid w:val="00550762"/>
    <w:rsid w:val="005533D4"/>
    <w:rsid w:val="0056113E"/>
    <w:rsid w:val="005722B4"/>
    <w:rsid w:val="005770C2"/>
    <w:rsid w:val="0058125E"/>
    <w:rsid w:val="00581EC6"/>
    <w:rsid w:val="005844C9"/>
    <w:rsid w:val="005860D8"/>
    <w:rsid w:val="00586B9B"/>
    <w:rsid w:val="005969DF"/>
    <w:rsid w:val="005A0B1D"/>
    <w:rsid w:val="005A0F55"/>
    <w:rsid w:val="005A670B"/>
    <w:rsid w:val="005A7A45"/>
    <w:rsid w:val="005A7BA7"/>
    <w:rsid w:val="005B40F0"/>
    <w:rsid w:val="005E2EAA"/>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2EB5"/>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4ECD"/>
    <w:rsid w:val="008013EA"/>
    <w:rsid w:val="008035FB"/>
    <w:rsid w:val="0081137E"/>
    <w:rsid w:val="0081271F"/>
    <w:rsid w:val="00831D89"/>
    <w:rsid w:val="008432D0"/>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496D"/>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54893"/>
    <w:rsid w:val="00C61808"/>
    <w:rsid w:val="00C65BEF"/>
    <w:rsid w:val="00C80EFE"/>
    <w:rsid w:val="00C91672"/>
    <w:rsid w:val="00CB1BBF"/>
    <w:rsid w:val="00CB74E5"/>
    <w:rsid w:val="00CB7860"/>
    <w:rsid w:val="00CC31EA"/>
    <w:rsid w:val="00CC4C66"/>
    <w:rsid w:val="00CE672B"/>
    <w:rsid w:val="00CF5FC6"/>
    <w:rsid w:val="00D25A70"/>
    <w:rsid w:val="00D32DAD"/>
    <w:rsid w:val="00D40870"/>
    <w:rsid w:val="00D43953"/>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97F2A"/>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0F6B"/>
    <w:rsid w:val="00F74A4E"/>
    <w:rsid w:val="00F76CD1"/>
    <w:rsid w:val="00F82407"/>
    <w:rsid w:val="00F9374F"/>
    <w:rsid w:val="00F97850"/>
    <w:rsid w:val="00F97BA1"/>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1"/>
    </o:shapelayout>
  </w:shapeDefaults>
  <w:decimalSymbol w:val=","/>
  <w:listSeparator w:val=";"/>
  <w14:docId w14:val="0748F4BD"/>
  <w15:chartTrackingRefBased/>
  <w15:docId w15:val="{3CC36EDB-A9D7-430D-92D6-DF569EBF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character" w:customStyle="1" w:styleId="EncabezadoCar">
    <w:name w:val="Encabezado Car"/>
    <w:link w:val="Encabezado"/>
    <w:uiPriority w:val="99"/>
    <w:rsid w:val="00103ABC"/>
    <w:rPr>
      <w:lang w:val="en-US" w:eastAsia="en-US"/>
    </w:rPr>
  </w:style>
  <w:style w:type="character" w:customStyle="1" w:styleId="PiedepginaCar">
    <w:name w:val="Pie de página Car"/>
    <w:link w:val="Piedepgina"/>
    <w:rsid w:val="00103ABC"/>
    <w:rPr>
      <w:lang w:val="en-US" w:eastAsia="en-US"/>
    </w:rPr>
  </w:style>
  <w:style w:type="character" w:customStyle="1" w:styleId="TextoindependienteCar">
    <w:name w:val="Texto independiente Car"/>
    <w:link w:val="Textoindependiente"/>
    <w:rsid w:val="006C2EB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Proiektua\Memoriaren%20Eranskinak\A2%20-%20Analisia%20eta%20Diseinua\architecture_notebook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architecture_notebook_tpl.dotx</Template>
  <TotalTime>31</TotalTime>
  <Pages>2</Pages>
  <Words>597</Words>
  <Characters>3286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Arkitektura Koadernoa ModelEditor</vt:lpstr>
      <vt:lpstr>Supporting Requirements</vt:lpstr>
    </vt:vector>
  </TitlesOfParts>
  <Company>&lt;Company Name&gt;</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Arkitektura Koadernoa ModelEditor</dc:title>
  <dc:subject>&lt;Project Name&gt;</dc:subject>
  <dc:creator>Julen Etxaniz Aragoneses</dc:creator>
  <cp:keywords/>
  <dc:description/>
  <cp:lastModifiedBy>Julen Etxaniz Aragoneses</cp:lastModifiedBy>
  <cp:revision>12</cp:revision>
  <cp:lastPrinted>2021-09-07T17:27:00Z</cp:lastPrinted>
  <dcterms:created xsi:type="dcterms:W3CDTF">2021-06-02T17:41:00Z</dcterms:created>
  <dcterms:modified xsi:type="dcterms:W3CDTF">2021-09-07T17:27:00Z</dcterms:modified>
</cp:coreProperties>
</file>