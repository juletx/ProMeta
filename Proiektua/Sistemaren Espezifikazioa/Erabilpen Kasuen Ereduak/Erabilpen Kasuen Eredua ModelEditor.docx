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7ADD" w14:textId="11F20189" w:rsidR="006A772B" w:rsidRDefault="001B4815" w:rsidP="003A7BB0">
      <w:pPr>
        <w:pStyle w:val="Ttulo"/>
        <w:rPr>
          <w:lang w:val="eu-ES"/>
        </w:rPr>
      </w:pPr>
      <w:r>
        <w:rPr>
          <w:lang w:val="eu-ES"/>
        </w:rPr>
        <w:t xml:space="preserve">Erabilpen Kasuen Eredua </w:t>
      </w:r>
      <w:proofErr w:type="spellStart"/>
      <w:r>
        <w:rPr>
          <w:lang w:val="eu-ES"/>
        </w:rPr>
        <w:t>ModelEditor</w:t>
      </w:r>
      <w:proofErr w:type="spellEnd"/>
    </w:p>
    <w:p w14:paraId="0C319374" w14:textId="77777777" w:rsidR="002B63FB" w:rsidRPr="002B63FB" w:rsidRDefault="002B63FB" w:rsidP="002B63FB">
      <w:pPr>
        <w:rPr>
          <w:lang w:val="eu-ES"/>
        </w:rPr>
      </w:pPr>
    </w:p>
    <w:p w14:paraId="792956C2" w14:textId="77777777" w:rsidR="003A7BB0" w:rsidRPr="003A7BB0" w:rsidRDefault="003A7BB0" w:rsidP="003A7BB0">
      <w:pPr>
        <w:rPr>
          <w:lang w:val="eu-ES"/>
        </w:rPr>
      </w:pPr>
    </w:p>
    <w:p w14:paraId="17EE747B" w14:textId="6D651730" w:rsidR="001B4815" w:rsidRPr="001B4815" w:rsidRDefault="009D56D8" w:rsidP="00421984">
      <w:pPr>
        <w:jc w:val="center"/>
        <w:rPr>
          <w:lang w:val="eu-ES"/>
        </w:rPr>
      </w:pPr>
      <w:r>
        <w:rPr>
          <w:noProof/>
          <w:lang w:val="eu-ES"/>
        </w:rPr>
        <w:drawing>
          <wp:inline distT="0" distB="0" distL="0" distR="0" wp14:anchorId="5A377C4E" wp14:editId="651FCDF9">
            <wp:extent cx="3686907" cy="7289809"/>
            <wp:effectExtent l="0" t="0" r="8890" b="635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743" cy="73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815" w:rsidRPr="001B481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3E99" w14:textId="77777777" w:rsidR="00813313" w:rsidRDefault="00813313">
      <w:pPr>
        <w:spacing w:line="240" w:lineRule="auto"/>
      </w:pPr>
      <w:r>
        <w:separator/>
      </w:r>
    </w:p>
  </w:endnote>
  <w:endnote w:type="continuationSeparator" w:id="0">
    <w:p w14:paraId="7D58B785" w14:textId="77777777" w:rsidR="00813313" w:rsidRDefault="00813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E91F" w14:textId="420703E6" w:rsidR="00685AA7" w:rsidRPr="00203ADD" w:rsidRDefault="001B4815" w:rsidP="00203ADD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Erabilpen</w:t>
    </w:r>
    <w:proofErr w:type="spellEnd"/>
    <w:r>
      <w:rPr>
        <w:rFonts w:asciiTheme="minorHAnsi" w:hAnsiTheme="minorHAnsi" w:cstheme="minorHAnsi"/>
        <w:sz w:val="22"/>
        <w:szCs w:val="22"/>
      </w:rPr>
      <w:t xml:space="preserve"> </w:t>
    </w:r>
    <w:proofErr w:type="spellStart"/>
    <w:r>
      <w:rPr>
        <w:rFonts w:asciiTheme="minorHAnsi" w:hAnsiTheme="minorHAnsi" w:cstheme="minorHAnsi"/>
        <w:sz w:val="22"/>
        <w:szCs w:val="22"/>
      </w:rPr>
      <w:t>Kasuen</w:t>
    </w:r>
    <w:proofErr w:type="spellEnd"/>
    <w:r>
      <w:rPr>
        <w:rFonts w:asciiTheme="minorHAnsi" w:hAnsiTheme="minorHAnsi" w:cstheme="minorHAnsi"/>
        <w:sz w:val="22"/>
        <w:szCs w:val="22"/>
      </w:rPr>
      <w:t xml:space="preserve"> </w:t>
    </w:r>
    <w:proofErr w:type="spellStart"/>
    <w:r>
      <w:rPr>
        <w:rFonts w:asciiTheme="minorHAnsi" w:hAnsiTheme="minorHAnsi" w:cstheme="minorHAnsi"/>
        <w:sz w:val="22"/>
        <w:szCs w:val="22"/>
      </w:rPr>
      <w:t>Eredua</w:t>
    </w:r>
    <w:proofErr w:type="spellEnd"/>
    <w:r w:rsidR="00203ADD"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="00203ADD" w:rsidRPr="00203ADD">
      <w:rPr>
        <w:rFonts w:asciiTheme="minorHAnsi" w:hAnsiTheme="minorHAnsi" w:cstheme="minorHAnsi"/>
        <w:sz w:val="22"/>
        <w:szCs w:val="22"/>
      </w:rPr>
      <w:t>202</w:t>
    </w:r>
    <w:r w:rsidR="00A8772A">
      <w:rPr>
        <w:rFonts w:asciiTheme="minorHAnsi" w:hAnsiTheme="minorHAnsi" w:cstheme="minorHAnsi"/>
        <w:sz w:val="22"/>
        <w:szCs w:val="22"/>
      </w:rPr>
      <w:t>1</w:t>
    </w:r>
    <w:r w:rsidR="00203ADD" w:rsidRPr="00203ADD">
      <w:rPr>
        <w:rFonts w:asciiTheme="minorHAnsi" w:hAnsiTheme="minorHAnsi" w:cstheme="minorHAnsi"/>
        <w:sz w:val="22"/>
        <w:szCs w:val="22"/>
      </w:rPr>
      <w:t>/0</w:t>
    </w:r>
    <w:r>
      <w:rPr>
        <w:rFonts w:asciiTheme="minorHAnsi" w:hAnsiTheme="minorHAnsi" w:cstheme="minorHAnsi"/>
        <w:sz w:val="22"/>
        <w:szCs w:val="22"/>
      </w:rPr>
      <w:t>6/09</w:t>
    </w:r>
    <w:r w:rsidR="00203ADD"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="00203ADD" w:rsidRPr="00203ADD">
      <w:rPr>
        <w:rFonts w:asciiTheme="minorHAnsi" w:hAnsiTheme="minorHAnsi" w:cstheme="minorHAnsi"/>
        <w:sz w:val="22"/>
        <w:szCs w:val="22"/>
      </w:rPr>
      <w:fldChar w:fldCharType="begin"/>
    </w:r>
    <w:r w:rsidR="00203ADD"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="00203ADD" w:rsidRPr="00203ADD">
      <w:rPr>
        <w:rFonts w:asciiTheme="minorHAnsi" w:hAnsiTheme="minorHAnsi" w:cstheme="minorHAnsi"/>
        <w:sz w:val="22"/>
        <w:szCs w:val="22"/>
      </w:rPr>
      <w:fldChar w:fldCharType="separate"/>
    </w:r>
    <w:r w:rsidR="00203ADD" w:rsidRPr="00203ADD">
      <w:rPr>
        <w:rFonts w:asciiTheme="minorHAnsi" w:hAnsiTheme="minorHAnsi" w:cstheme="minorHAnsi"/>
        <w:sz w:val="22"/>
        <w:szCs w:val="22"/>
      </w:rPr>
      <w:t>3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end"/>
    </w:r>
    <w:r w:rsidR="00203ADD"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="00203ADD" w:rsidRPr="00203ADD">
      <w:rPr>
        <w:rFonts w:asciiTheme="minorHAnsi" w:hAnsiTheme="minorHAnsi" w:cstheme="minorHAnsi"/>
        <w:sz w:val="22"/>
        <w:szCs w:val="22"/>
      </w:rPr>
      <w:t>/</w:t>
    </w:r>
    <w:r w:rsidR="00203ADD"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begin"/>
    </w:r>
    <w:r w:rsidR="00203ADD"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="00203ADD" w:rsidRPr="00203ADD">
      <w:rPr>
        <w:rFonts w:asciiTheme="minorHAnsi" w:hAnsiTheme="minorHAnsi" w:cstheme="minorHAnsi"/>
        <w:sz w:val="22"/>
        <w:szCs w:val="22"/>
      </w:rPr>
      <w:fldChar w:fldCharType="separate"/>
    </w:r>
    <w:r w:rsidR="00203ADD" w:rsidRPr="00203ADD">
      <w:rPr>
        <w:rFonts w:asciiTheme="minorHAnsi" w:hAnsiTheme="minorHAnsi" w:cstheme="minorHAnsi"/>
        <w:sz w:val="22"/>
        <w:szCs w:val="22"/>
      </w:rPr>
      <w:t>11</w:t>
    </w:r>
    <w:r w:rsidR="00203ADD" w:rsidRPr="00203ADD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AD7A9" w14:textId="77777777" w:rsidR="00813313" w:rsidRDefault="00813313">
      <w:pPr>
        <w:spacing w:line="240" w:lineRule="auto"/>
      </w:pPr>
      <w:r>
        <w:separator/>
      </w:r>
    </w:p>
  </w:footnote>
  <w:footnote w:type="continuationSeparator" w:id="0">
    <w:p w14:paraId="6CF8C8BD" w14:textId="77777777" w:rsidR="00813313" w:rsidRDefault="008133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D700E" w:rsidRPr="009D56D8" w14:paraId="49C13FDE" w14:textId="77777777" w:rsidTr="00566A94">
      <w:tc>
        <w:tcPr>
          <w:tcW w:w="9736" w:type="dxa"/>
        </w:tcPr>
        <w:p w14:paraId="3E13D8EB" w14:textId="77777777" w:rsidR="004D700E" w:rsidRPr="005D3E0A" w:rsidRDefault="004D700E" w:rsidP="004D700E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15BBFE1E" wp14:editId="68108FE6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5E6D63F0" wp14:editId="259FD1EB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1A758ADC" w14:textId="77777777" w:rsidR="004D700E" w:rsidRPr="005D3E0A" w:rsidRDefault="004D700E" w:rsidP="004D700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2A5CEB72" w14:textId="77777777" w:rsidR="004D700E" w:rsidRPr="003273CE" w:rsidRDefault="004D700E" w:rsidP="004D700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5EC5C051" w14:textId="77777777" w:rsidR="00685AA7" w:rsidRPr="004D700E" w:rsidRDefault="00685AA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C163B7"/>
    <w:multiLevelType w:val="hybridMultilevel"/>
    <w:tmpl w:val="6BB0C6D2"/>
    <w:lvl w:ilvl="0" w:tplc="8DE2BD6C">
      <w:numFmt w:val="bullet"/>
      <w:lvlText w:val="-"/>
      <w:lvlJc w:val="left"/>
      <w:pPr>
        <w:ind w:left="39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876C7B"/>
    <w:multiLevelType w:val="multilevel"/>
    <w:tmpl w:val="EFD20C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19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45"/>
    <w:rsid w:val="000A60FE"/>
    <w:rsid w:val="000D5CFC"/>
    <w:rsid w:val="000E13D3"/>
    <w:rsid w:val="0018201F"/>
    <w:rsid w:val="0019590E"/>
    <w:rsid w:val="001B4815"/>
    <w:rsid w:val="00203ADD"/>
    <w:rsid w:val="00224712"/>
    <w:rsid w:val="002A48B1"/>
    <w:rsid w:val="002A7E09"/>
    <w:rsid w:val="002B4085"/>
    <w:rsid w:val="002B63FB"/>
    <w:rsid w:val="002C01E3"/>
    <w:rsid w:val="003236FE"/>
    <w:rsid w:val="003324F7"/>
    <w:rsid w:val="0033799F"/>
    <w:rsid w:val="00341545"/>
    <w:rsid w:val="00352249"/>
    <w:rsid w:val="00375A4A"/>
    <w:rsid w:val="003A7BB0"/>
    <w:rsid w:val="00421984"/>
    <w:rsid w:val="0044273B"/>
    <w:rsid w:val="00490E13"/>
    <w:rsid w:val="00493EA3"/>
    <w:rsid w:val="004D700E"/>
    <w:rsid w:val="004F2A96"/>
    <w:rsid w:val="0052614A"/>
    <w:rsid w:val="00586978"/>
    <w:rsid w:val="005A02EF"/>
    <w:rsid w:val="0060516B"/>
    <w:rsid w:val="00621197"/>
    <w:rsid w:val="00631E3D"/>
    <w:rsid w:val="00685AA7"/>
    <w:rsid w:val="006A5FAE"/>
    <w:rsid w:val="006A772B"/>
    <w:rsid w:val="006B5397"/>
    <w:rsid w:val="006C51FA"/>
    <w:rsid w:val="007366F8"/>
    <w:rsid w:val="007674AB"/>
    <w:rsid w:val="007D09A8"/>
    <w:rsid w:val="007F170E"/>
    <w:rsid w:val="00813313"/>
    <w:rsid w:val="00816C1B"/>
    <w:rsid w:val="00881ECA"/>
    <w:rsid w:val="009821B5"/>
    <w:rsid w:val="0099091D"/>
    <w:rsid w:val="009D56D8"/>
    <w:rsid w:val="00A266AD"/>
    <w:rsid w:val="00A3747F"/>
    <w:rsid w:val="00A720D6"/>
    <w:rsid w:val="00A8772A"/>
    <w:rsid w:val="00AE4979"/>
    <w:rsid w:val="00B966A5"/>
    <w:rsid w:val="00BC2298"/>
    <w:rsid w:val="00BD01CF"/>
    <w:rsid w:val="00BD7AD2"/>
    <w:rsid w:val="00BF5DC2"/>
    <w:rsid w:val="00C11CF7"/>
    <w:rsid w:val="00C17EAB"/>
    <w:rsid w:val="00C97211"/>
    <w:rsid w:val="00CB5168"/>
    <w:rsid w:val="00D05EE8"/>
    <w:rsid w:val="00D644DE"/>
    <w:rsid w:val="00D72EB6"/>
    <w:rsid w:val="00D810DA"/>
    <w:rsid w:val="00DC2CC9"/>
    <w:rsid w:val="00E73020"/>
    <w:rsid w:val="00F4649C"/>
    <w:rsid w:val="00F85896"/>
    <w:rsid w:val="00FC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E2F12B"/>
  <w15:chartTrackingRefBased/>
  <w15:docId w15:val="{61C3DB6E-98E8-4C14-9216-8EF0F878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8201F"/>
    <w:pPr>
      <w:ind w:left="720"/>
      <w:contextualSpacing/>
    </w:pPr>
    <w:rPr>
      <w:lang w:val="eu-ES"/>
    </w:rPr>
  </w:style>
  <w:style w:type="character" w:customStyle="1" w:styleId="EncabezadoCar">
    <w:name w:val="Encabezado Car"/>
    <w:basedOn w:val="Fuentedeprrafopredeter"/>
    <w:link w:val="Encabezado"/>
    <w:uiPriority w:val="99"/>
    <w:rsid w:val="004D700E"/>
    <w:rPr>
      <w:lang w:val="en-US" w:eastAsia="en-US"/>
    </w:rPr>
  </w:style>
  <w:style w:type="table" w:styleId="Tablaconcuadrcula">
    <w:name w:val="Table Grid"/>
    <w:basedOn w:val="Tablanormal"/>
    <w:uiPriority w:val="39"/>
    <w:rsid w:val="004D700E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semiHidden/>
    <w:rsid w:val="0099091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Sistemaren%20Espezifikazioa\visio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5C98-E043-44C1-A969-AEAB7239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vision_tpl.dotx</Template>
  <TotalTime>417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Ikuspegia</vt:lpstr>
      <vt:lpstr>Vision</vt:lpstr>
    </vt:vector>
  </TitlesOfParts>
  <Company>&lt;Company Name&gt;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Erabilpen Kasuen Eredua ModelEditor</dc:title>
  <dc:subject>ProMeta</dc:subject>
  <dc:creator>Julen Etxaniz Aragoneses</dc:creator>
  <cp:keywords/>
  <dc:description/>
  <cp:lastModifiedBy>Julen Etxaniz Aragoneses</cp:lastModifiedBy>
  <cp:revision>25</cp:revision>
  <cp:lastPrinted>2021-08-30T21:29:00Z</cp:lastPrinted>
  <dcterms:created xsi:type="dcterms:W3CDTF">2021-01-20T20:52:00Z</dcterms:created>
  <dcterms:modified xsi:type="dcterms:W3CDTF">2021-08-30T21:29:00Z</dcterms:modified>
</cp:coreProperties>
</file>