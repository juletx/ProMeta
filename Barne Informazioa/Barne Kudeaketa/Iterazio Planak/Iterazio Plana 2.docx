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D874" w14:textId="3976EFAA" w:rsidR="003D20BC" w:rsidRDefault="004761E8" w:rsidP="00A86A12">
      <w:pPr>
        <w:pStyle w:val="Ttulo"/>
      </w:pPr>
      <w:proofErr w:type="spellStart"/>
      <w:r>
        <w:t>Iterazio</w:t>
      </w:r>
      <w:proofErr w:type="spellEnd"/>
      <w:r>
        <w:t xml:space="preserve"> Plana </w:t>
      </w:r>
      <w:r w:rsidR="0015353F">
        <w:t>2</w:t>
      </w:r>
    </w:p>
    <w:p w14:paraId="22D50F72" w14:textId="77777777" w:rsidR="00A86A12" w:rsidRPr="00A86A12" w:rsidRDefault="00A86A12" w:rsidP="00A86A12"/>
    <w:p w14:paraId="7B5B8FC6" w14:textId="3AD7FFCA" w:rsidR="003C7438" w:rsidRPr="00A86A12" w:rsidRDefault="008A4D87" w:rsidP="00A86A12">
      <w:pPr>
        <w:pStyle w:val="Ttulo1"/>
      </w:pPr>
      <w:r>
        <w:t xml:space="preserve">1.  </w:t>
      </w:r>
      <w:proofErr w:type="spellStart"/>
      <w:r w:rsidR="004761E8">
        <w:t>Mugarri</w:t>
      </w:r>
      <w:proofErr w:type="spellEnd"/>
      <w:r w:rsidR="004761E8">
        <w:t xml:space="preserve"> </w:t>
      </w:r>
      <w:proofErr w:type="spellStart"/>
      <w:r w:rsidR="004761E8">
        <w:t>garrantzitsuak</w:t>
      </w:r>
      <w:proofErr w:type="spellEnd"/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35C3C5F6" w14:textId="77777777">
        <w:tc>
          <w:tcPr>
            <w:tcW w:w="4608" w:type="dxa"/>
          </w:tcPr>
          <w:p w14:paraId="02A79CD0" w14:textId="3AD96722" w:rsidR="003C7438" w:rsidRPr="00B7002B" w:rsidRDefault="004761E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proofErr w:type="spellStart"/>
            <w:r>
              <w:rPr>
                <w:rFonts w:ascii="Arial" w:hAnsi="Arial" w:cs="Arial"/>
                <w:b/>
                <w:bCs/>
              </w:rPr>
              <w:t>Mugarria</w:t>
            </w:r>
            <w:proofErr w:type="spellEnd"/>
          </w:p>
        </w:tc>
        <w:tc>
          <w:tcPr>
            <w:tcW w:w="1872" w:type="dxa"/>
          </w:tcPr>
          <w:p w14:paraId="73379108" w14:textId="293672FE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</w:t>
            </w:r>
            <w:r w:rsidR="004761E8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3C7438" w14:paraId="1ED88BB5" w14:textId="77777777">
        <w:tc>
          <w:tcPr>
            <w:tcW w:w="4608" w:type="dxa"/>
          </w:tcPr>
          <w:p w14:paraId="328E480F" w14:textId="38DF8A5C" w:rsidR="003C7438" w:rsidRDefault="00D77D46">
            <w:proofErr w:type="spellStart"/>
            <w:r>
              <w:t>Iterazio</w:t>
            </w:r>
            <w:proofErr w:type="spellEnd"/>
            <w:r>
              <w:t xml:space="preserve"> </w:t>
            </w:r>
            <w:proofErr w:type="spellStart"/>
            <w:r>
              <w:t>hasiera</w:t>
            </w:r>
            <w:proofErr w:type="spellEnd"/>
          </w:p>
        </w:tc>
        <w:tc>
          <w:tcPr>
            <w:tcW w:w="1872" w:type="dxa"/>
          </w:tcPr>
          <w:p w14:paraId="176F2B30" w14:textId="52E3A90A" w:rsidR="003C7438" w:rsidRDefault="0015353F">
            <w:r>
              <w:rPr>
                <w:lang w:val="eu-ES"/>
              </w:rPr>
              <w:t>2021/02/15</w:t>
            </w:r>
          </w:p>
        </w:tc>
      </w:tr>
      <w:tr w:rsidR="003C7438" w14:paraId="1063CFBD" w14:textId="77777777">
        <w:tc>
          <w:tcPr>
            <w:tcW w:w="4608" w:type="dxa"/>
          </w:tcPr>
          <w:p w14:paraId="266A2CD8" w14:textId="79ACFBBF" w:rsidR="003C7438" w:rsidRDefault="00D77D46">
            <w:proofErr w:type="spellStart"/>
            <w:r>
              <w:t>Iterazio</w:t>
            </w:r>
            <w:proofErr w:type="spellEnd"/>
            <w:r>
              <w:t xml:space="preserve"> </w:t>
            </w:r>
            <w:proofErr w:type="spellStart"/>
            <w:r>
              <w:t>amaiera</w:t>
            </w:r>
            <w:proofErr w:type="spellEnd"/>
          </w:p>
        </w:tc>
        <w:tc>
          <w:tcPr>
            <w:tcW w:w="1872" w:type="dxa"/>
          </w:tcPr>
          <w:p w14:paraId="5247325C" w14:textId="61B01751" w:rsidR="003C7438" w:rsidRDefault="0015353F">
            <w:r>
              <w:rPr>
                <w:lang w:val="eu-ES"/>
              </w:rPr>
              <w:t>2021/03/1</w:t>
            </w:r>
            <w:r w:rsidR="00CD36CC">
              <w:rPr>
                <w:lang w:val="eu-ES"/>
              </w:rPr>
              <w:t>5</w:t>
            </w:r>
          </w:p>
        </w:tc>
      </w:tr>
      <w:bookmarkEnd w:id="0"/>
    </w:tbl>
    <w:p w14:paraId="602530BE" w14:textId="77777777" w:rsidR="003C7438" w:rsidRDefault="003C7438">
      <w:pPr>
        <w:pStyle w:val="Textoindependiente"/>
        <w:ind w:left="0"/>
      </w:pPr>
    </w:p>
    <w:p w14:paraId="0DCBD3E0" w14:textId="0A813E6C" w:rsidR="003C7438" w:rsidRDefault="008A4D87">
      <w:pPr>
        <w:pStyle w:val="Ttulo1"/>
        <w:rPr>
          <w:b w:val="0"/>
        </w:rPr>
      </w:pPr>
      <w:r>
        <w:t xml:space="preserve">2.  </w:t>
      </w:r>
      <w:r w:rsidR="004761E8">
        <w:t>Goi-</w:t>
      </w:r>
      <w:proofErr w:type="spellStart"/>
      <w:r w:rsidR="004761E8">
        <w:t>mailako</w:t>
      </w:r>
      <w:proofErr w:type="spellEnd"/>
      <w:r w:rsidR="004761E8">
        <w:t xml:space="preserve"> </w:t>
      </w:r>
      <w:proofErr w:type="spellStart"/>
      <w:r w:rsidR="004761E8">
        <w:t>helburuak</w:t>
      </w:r>
      <w:proofErr w:type="spellEnd"/>
    </w:p>
    <w:p w14:paraId="53712ACE" w14:textId="77777777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bookmarkStart w:id="1" w:name="_Hlk65765941"/>
      <w:r>
        <w:rPr>
          <w:lang w:val="eu-ES"/>
        </w:rPr>
        <w:t>Iterazio Plana.</w:t>
      </w:r>
    </w:p>
    <w:p w14:paraId="3783F535" w14:textId="77777777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>
        <w:rPr>
          <w:lang w:val="eu-ES"/>
        </w:rPr>
        <w:t>OpenUp</w:t>
      </w:r>
      <w:proofErr w:type="spellEnd"/>
      <w:r>
        <w:rPr>
          <w:lang w:val="eu-ES"/>
        </w:rPr>
        <w:t xml:space="preserve"> Hasiera faseko artefaktuak.</w:t>
      </w:r>
    </w:p>
    <w:p w14:paraId="5C62B9F5" w14:textId="77777777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>
        <w:rPr>
          <w:lang w:val="eu-ES"/>
        </w:rPr>
        <w:t>ProMeta</w:t>
      </w:r>
      <w:proofErr w:type="spellEnd"/>
      <w:r>
        <w:rPr>
          <w:lang w:val="eu-ES"/>
        </w:rPr>
        <w:t xml:space="preserve"> proiektuak sortuko duen produktuak jarraituko duen garapen prozesuaren </w:t>
      </w:r>
      <w:proofErr w:type="spellStart"/>
      <w:r>
        <w:rPr>
          <w:lang w:val="eu-ES"/>
        </w:rPr>
        <w:t>OpenUp</w:t>
      </w:r>
      <w:proofErr w:type="spellEnd"/>
      <w:r>
        <w:rPr>
          <w:lang w:val="eu-ES"/>
        </w:rPr>
        <w:t xml:space="preserve"> eredua definitu.</w:t>
      </w:r>
    </w:p>
    <w:p w14:paraId="5284E5B0" w14:textId="77777777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Metaereduan oinarritutako eredu editore grafiko eta testu editorearen prototipoa.</w:t>
      </w:r>
    </w:p>
    <w:p w14:paraId="4F6C6A2D" w14:textId="77777777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Editore grafiko eta testu editorearen arteko sinkronizazioa. Eredu bera bi modutan editatzeko aukera.</w:t>
      </w:r>
    </w:p>
    <w:p w14:paraId="4332C2A2" w14:textId="0D322701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>
        <w:rPr>
          <w:lang w:val="eu-ES"/>
        </w:rPr>
        <w:t>Drupal</w:t>
      </w:r>
      <w:proofErr w:type="spellEnd"/>
      <w:r>
        <w:rPr>
          <w:lang w:val="eu-ES"/>
        </w:rPr>
        <w:t xml:space="preserve"> webguneak erabiliko duen datu-basea sortu eredutik.</w:t>
      </w:r>
      <w:bookmarkEnd w:id="1"/>
    </w:p>
    <w:p w14:paraId="23CF8D86" w14:textId="48AF6567" w:rsidR="00A15332" w:rsidRDefault="008A4D87" w:rsidP="00A86A12">
      <w:pPr>
        <w:pStyle w:val="Ttulo1"/>
        <w:rPr>
          <w:lang w:val="en-GB"/>
        </w:rPr>
      </w:pPr>
      <w:r w:rsidRPr="0015353F">
        <w:rPr>
          <w:lang w:val="en-GB"/>
        </w:rPr>
        <w:t xml:space="preserve">3.  </w:t>
      </w:r>
      <w:r w:rsidR="004761E8" w:rsidRPr="0015353F">
        <w:rPr>
          <w:lang w:val="en-GB"/>
        </w:rPr>
        <w:t xml:space="preserve">Lan </w:t>
      </w:r>
      <w:proofErr w:type="spellStart"/>
      <w:r w:rsidR="004761E8" w:rsidRPr="0015353F">
        <w:rPr>
          <w:lang w:val="en-GB"/>
        </w:rPr>
        <w:t>ataza</w:t>
      </w:r>
      <w:proofErr w:type="spellEnd"/>
      <w:r w:rsidR="004761E8" w:rsidRPr="0015353F">
        <w:rPr>
          <w:lang w:val="en-GB"/>
        </w:rPr>
        <w:t xml:space="preserve"> </w:t>
      </w:r>
      <w:proofErr w:type="spellStart"/>
      <w:r w:rsidR="004761E8" w:rsidRPr="0015353F">
        <w:rPr>
          <w:lang w:val="en-GB"/>
        </w:rPr>
        <w:t>esleipenak</w:t>
      </w:r>
      <w:proofErr w:type="spellEnd"/>
    </w:p>
    <w:tbl>
      <w:tblPr>
        <w:tblW w:w="851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1241"/>
        <w:gridCol w:w="907"/>
        <w:gridCol w:w="1018"/>
        <w:gridCol w:w="1296"/>
        <w:gridCol w:w="940"/>
      </w:tblGrid>
      <w:tr w:rsidR="004A1542" w:rsidRPr="00EF3675" w14:paraId="70E7105C" w14:textId="77777777" w:rsidTr="00C96B76">
        <w:trPr>
          <w:trHeight w:val="4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1396EF57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b/>
                <w:bCs/>
                <w:lang w:val="eu-ES"/>
              </w:rPr>
            </w:pPr>
            <w:r w:rsidRPr="00EF3675">
              <w:rPr>
                <w:rFonts w:eastAsiaTheme="minorEastAsia"/>
                <w:b/>
                <w:bCs/>
                <w:lang w:val="eu-ES"/>
              </w:rPr>
              <w:t>Izena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center"/>
            <w:hideMark/>
          </w:tcPr>
          <w:p w14:paraId="20688824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b/>
                <w:bCs/>
                <w:lang w:val="eu-ES"/>
              </w:rPr>
            </w:pPr>
            <w:r w:rsidRPr="00EF3675">
              <w:rPr>
                <w:rFonts w:eastAsiaTheme="minorEastAsia"/>
                <w:b/>
                <w:bCs/>
                <w:lang w:val="eu-ES"/>
              </w:rPr>
              <w:t>Lehentasuna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653B9502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b/>
                <w:bCs/>
                <w:lang w:val="eu-ES"/>
              </w:rPr>
            </w:pPr>
            <w:r w:rsidRPr="00EF3675">
              <w:rPr>
                <w:rFonts w:eastAsiaTheme="minorEastAsia"/>
                <w:b/>
                <w:bCs/>
                <w:lang w:val="eu-ES"/>
              </w:rPr>
              <w:t>Tamaina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9D055F4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b/>
                <w:bCs/>
                <w:lang w:val="eu-ES"/>
              </w:rPr>
            </w:pPr>
            <w:r w:rsidRPr="00EF3675">
              <w:rPr>
                <w:rFonts w:eastAsiaTheme="minorEastAsia"/>
                <w:b/>
                <w:bCs/>
                <w:lang w:val="eu-ES"/>
              </w:rPr>
              <w:t>Iterazioak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87E3E85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b/>
                <w:bCs/>
                <w:lang w:val="eu-ES"/>
              </w:rPr>
            </w:pPr>
            <w:r w:rsidRPr="00EF3675">
              <w:rPr>
                <w:rFonts w:eastAsiaTheme="minorEastAsia"/>
                <w:b/>
                <w:bCs/>
                <w:lang w:val="eu-ES"/>
              </w:rPr>
              <w:t>Estimatutako orduak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E3135BA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b/>
                <w:bCs/>
                <w:lang w:val="eu-ES"/>
              </w:rPr>
            </w:pPr>
            <w:r w:rsidRPr="00EF3675">
              <w:rPr>
                <w:rFonts w:eastAsiaTheme="minorEastAsia"/>
                <w:b/>
                <w:bCs/>
                <w:lang w:val="eu-ES"/>
              </w:rPr>
              <w:t>Benetako orduak</w:t>
            </w:r>
          </w:p>
        </w:tc>
      </w:tr>
      <w:tr w:rsidR="004A1542" w:rsidRPr="00EF3675" w14:paraId="21A123C4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99EC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Dokumentazioa - Webgunea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E05B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7D303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C64D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31E5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0E155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4A1542" w:rsidRPr="00EF3675" w14:paraId="11D74475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DE49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Dokumentazioa - Posterra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6652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B1C6C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43C1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A523B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15282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4A1542" w:rsidRPr="00EF3675" w14:paraId="3A6389E3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A0078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Dokumentazioa - Aurkezpena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0A568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647E4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0F01D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4CCB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6F3CB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4A1542" w:rsidRPr="00EF3675" w14:paraId="1F48AE8E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DACD3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Dokumentazioa - Memoria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BC894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AE33B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C25E0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DB3D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100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89D56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4A1542" w:rsidRPr="00EF3675" w14:paraId="38080A89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4DE9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 xml:space="preserve">Memoriaren Eranskinak - </w:t>
            </w:r>
            <w:proofErr w:type="spellStart"/>
            <w:r w:rsidRPr="00EF3675">
              <w:rPr>
                <w:rFonts w:eastAsiaTheme="minorEastAsia"/>
                <w:lang w:val="eu-ES"/>
              </w:rPr>
              <w:t>OpenUP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B2B2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2259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4EFB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AB1D3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4CB4D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4A1542" w:rsidRPr="00EF3675" w14:paraId="2D825D62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90123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Memoriaren Eranskinak - CCII-2016N-02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6D9C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2E7F8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9D6F6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841E2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43C83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4A1542" w:rsidRPr="00EF3675" w14:paraId="14DD94A4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52BD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Memoriaren Eranskinak - Sistemaren Espezifikazioa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0A34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85C4F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A205C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4535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3EFA7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4A1542" w:rsidRPr="00EF3675" w14:paraId="404AB8D4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C092F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Barne Kudeaketa - Plangintza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90CFD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4399A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28DCF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6EEE6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7F04F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4A1542" w:rsidRPr="00EF3675" w14:paraId="33EB2D7C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645A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Barne Kudeaketa - Jarraipen eta Kontrola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812E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62D4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F43CB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A85A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30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F43DD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4A1542" w:rsidRPr="00EF3675" w14:paraId="432A408F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AA5D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proofErr w:type="spellStart"/>
            <w:r w:rsidRPr="00EF3675">
              <w:rPr>
                <w:rFonts w:eastAsiaTheme="minorEastAsia"/>
                <w:lang w:val="eu-ES"/>
              </w:rPr>
              <w:t>ModelEditor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- </w:t>
            </w:r>
            <w:proofErr w:type="spellStart"/>
            <w:r w:rsidRPr="00EF3675">
              <w:rPr>
                <w:rFonts w:eastAsiaTheme="minorEastAsia"/>
                <w:lang w:val="eu-ES"/>
              </w:rPr>
              <w:t>OpenUP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Eredua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9418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1C2F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0B26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5CA4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2BD05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4A1542" w:rsidRPr="00EF3675" w14:paraId="6D429356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B7C53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proofErr w:type="spellStart"/>
            <w:r w:rsidRPr="00EF3675">
              <w:rPr>
                <w:rFonts w:eastAsiaTheme="minorEastAsia"/>
                <w:lang w:val="eu-ES"/>
              </w:rPr>
              <w:t>ModelEditor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- Editore Grafikoa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55D8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30335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EC386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FB928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25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F0654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4A1542" w:rsidRPr="00EF3675" w14:paraId="4E2B3715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B4DBE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proofErr w:type="spellStart"/>
            <w:r w:rsidRPr="00EF3675">
              <w:rPr>
                <w:rFonts w:eastAsiaTheme="minorEastAsia"/>
                <w:lang w:val="eu-ES"/>
              </w:rPr>
              <w:t>ModelEditor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- Testu Editorea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4378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3D70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F2A4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4836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30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BEFCC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4A1542" w:rsidRPr="00EF3675" w14:paraId="36FB676A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CEF87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proofErr w:type="spellStart"/>
            <w:r w:rsidRPr="00EF3675">
              <w:rPr>
                <w:rFonts w:eastAsiaTheme="minorEastAsia"/>
                <w:lang w:val="eu-ES"/>
              </w:rPr>
              <w:t>IOSystem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- Datu Basea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DF226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690F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2257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I3-I7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3ECB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40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DCDC2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4A1542" w:rsidRPr="00EF3675" w14:paraId="3650CFCA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2279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proofErr w:type="spellStart"/>
            <w:r w:rsidRPr="00EF3675">
              <w:rPr>
                <w:rFonts w:eastAsiaTheme="minorEastAsia"/>
                <w:lang w:val="eu-ES"/>
              </w:rPr>
              <w:t>IOSystem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- Web Interfazea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7B69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943DB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D2B28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I3-I7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D8E73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35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EA159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4A1542" w:rsidRPr="00EF3675" w14:paraId="475DC8A5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46FB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proofErr w:type="spellStart"/>
            <w:r w:rsidRPr="00EF3675">
              <w:rPr>
                <w:rFonts w:eastAsiaTheme="minorEastAsia"/>
                <w:lang w:val="eu-ES"/>
              </w:rPr>
              <w:lastRenderedPageBreak/>
              <w:t>IOSystem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- Web Kodea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FF9C8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2508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F604C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I3-I7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2CE1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30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CBBCE" w14:textId="77777777" w:rsidR="004A1542" w:rsidRPr="00EF3675" w:rsidRDefault="004A1542" w:rsidP="00C96B76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</w:tbl>
    <w:p w14:paraId="0BD20859" w14:textId="77777777" w:rsidR="004A1542" w:rsidRPr="004A1542" w:rsidRDefault="004A1542" w:rsidP="004A1542">
      <w:pPr>
        <w:rPr>
          <w:lang w:val="en-GB"/>
        </w:rPr>
      </w:pPr>
    </w:p>
    <w:p w14:paraId="1D25175B" w14:textId="3AAC671F" w:rsidR="00D8366F" w:rsidRPr="00A86A12" w:rsidRDefault="000245C9" w:rsidP="00A86A12">
      <w:pPr>
        <w:pStyle w:val="Ttulo1"/>
        <w:rPr>
          <w:b w:val="0"/>
        </w:rPr>
      </w:pPr>
      <w:r>
        <w:t xml:space="preserve">4.  </w:t>
      </w:r>
      <w:proofErr w:type="spellStart"/>
      <w:r w:rsidR="004761E8">
        <w:t>Arazoak</w:t>
      </w:r>
      <w:proofErr w:type="spellEnd"/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2689"/>
        <w:gridCol w:w="850"/>
        <w:gridCol w:w="5811"/>
      </w:tblGrid>
      <w:tr w:rsidR="00D8366F" w14:paraId="46F44AB4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FDBD26" w14:textId="5C9F5D20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Arazoa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4E3265" w14:textId="0437C3A4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Egoera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1F0337F" w14:textId="0A22F9E1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Oharrak</w:t>
            </w:r>
            <w:proofErr w:type="spellEnd"/>
          </w:p>
        </w:tc>
      </w:tr>
      <w:tr w:rsidR="00F97EC3" w:rsidRPr="00F97EC3" w14:paraId="74A3348E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4C5" w14:textId="5F79B752" w:rsidR="00F97EC3" w:rsidRDefault="00F97EC3">
            <w:pPr>
              <w:pStyle w:val="Textoindependiente"/>
              <w:ind w:left="0"/>
            </w:pPr>
            <w:proofErr w:type="spellStart"/>
            <w:r>
              <w:t>Xtext-ekin</w:t>
            </w:r>
            <w:proofErr w:type="spellEnd"/>
            <w:r>
              <w:t xml:space="preserve"> </w:t>
            </w:r>
            <w:proofErr w:type="spellStart"/>
            <w: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1C65" w14:textId="02EE80F1" w:rsidR="00F97EC3" w:rsidRDefault="00F97EC3">
            <w:pPr>
              <w:pStyle w:val="Textoindependiente"/>
              <w:ind w:left="0"/>
            </w:pPr>
            <w:proofErr w:type="spellStart"/>
            <w:r>
              <w:t>Irekita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3EEF" w14:textId="320F2F96" w:rsidR="00F97EC3" w:rsidRPr="00F97EC3" w:rsidRDefault="00F97EC3">
            <w:pPr>
              <w:pStyle w:val="Textoindependiente"/>
              <w:ind w:left="0"/>
              <w:rPr>
                <w:lang w:val="es-ES"/>
              </w:rPr>
            </w:pPr>
            <w:proofErr w:type="spellStart"/>
            <w:r w:rsidRPr="00F97EC3">
              <w:rPr>
                <w:lang w:val="es-ES"/>
              </w:rPr>
              <w:t>Arazo</w:t>
            </w:r>
            <w:proofErr w:type="spellEnd"/>
            <w:r w:rsidRPr="00F97EC3">
              <w:rPr>
                <w:lang w:val="es-ES"/>
              </w:rPr>
              <w:t xml:space="preserve"> pila bat </w:t>
            </w:r>
            <w:proofErr w:type="spellStart"/>
            <w:r w:rsidRPr="00F97EC3">
              <w:rPr>
                <w:lang w:val="es-ES"/>
              </w:rPr>
              <w:t>ari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naiz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edukitzen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xtext-kin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horrek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denbora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asko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galtzea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eragin</w:t>
            </w:r>
            <w:proofErr w:type="spellEnd"/>
            <w:r w:rsidRPr="00F97EC3">
              <w:rPr>
                <w:lang w:val="es-ES"/>
              </w:rPr>
              <w:t xml:space="preserve"> du. Bat-batean </w:t>
            </w:r>
            <w:proofErr w:type="spellStart"/>
            <w:r w:rsidRPr="00F97EC3">
              <w:rPr>
                <w:lang w:val="es-ES"/>
              </w:rPr>
              <w:t>erroreak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agertzen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dira</w:t>
            </w:r>
            <w:proofErr w:type="spellEnd"/>
            <w:r w:rsidRPr="00F97EC3">
              <w:rPr>
                <w:lang w:val="es-ES"/>
              </w:rPr>
              <w:t xml:space="preserve"> eta oso </w:t>
            </w:r>
            <w:proofErr w:type="spellStart"/>
            <w:r w:rsidRPr="00F97EC3">
              <w:rPr>
                <w:lang w:val="es-ES"/>
              </w:rPr>
              <w:t>zaila</w:t>
            </w:r>
            <w:proofErr w:type="spellEnd"/>
            <w:r w:rsidRPr="00F97EC3">
              <w:rPr>
                <w:lang w:val="es-ES"/>
              </w:rPr>
              <w:t xml:space="preserve"> da </w:t>
            </w:r>
            <w:proofErr w:type="spellStart"/>
            <w:r w:rsidRPr="00F97EC3">
              <w:rPr>
                <w:lang w:val="es-ES"/>
              </w:rPr>
              <w:t>konpontzea</w:t>
            </w:r>
            <w:proofErr w:type="spellEnd"/>
            <w:r w:rsidRPr="00F97EC3">
              <w:rPr>
                <w:lang w:val="es-ES"/>
              </w:rPr>
              <w:t xml:space="preserve">. </w:t>
            </w:r>
            <w:proofErr w:type="spellStart"/>
            <w:r w:rsidRPr="00F97EC3">
              <w:rPr>
                <w:lang w:val="es-ES"/>
              </w:rPr>
              <w:t>Batzuetan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kodea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sortzea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nahikoa</w:t>
            </w:r>
            <w:proofErr w:type="spellEnd"/>
            <w:r w:rsidRPr="00F97EC3">
              <w:rPr>
                <w:lang w:val="es-ES"/>
              </w:rPr>
              <w:t xml:space="preserve"> da. </w:t>
            </w:r>
            <w:proofErr w:type="spellStart"/>
            <w:r w:rsidRPr="00F97EC3">
              <w:rPr>
                <w:lang w:val="es-ES"/>
              </w:rPr>
              <w:t>Bestetan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sortutako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kodea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ezabatu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sortu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behar</w:t>
            </w:r>
            <w:proofErr w:type="spellEnd"/>
            <w:r w:rsidRPr="00F97EC3">
              <w:rPr>
                <w:lang w:val="es-ES"/>
              </w:rPr>
              <w:t xml:space="preserve"> da. </w:t>
            </w:r>
            <w:proofErr w:type="spellStart"/>
            <w:r w:rsidRPr="00F97EC3">
              <w:rPr>
                <w:lang w:val="es-ES"/>
              </w:rPr>
              <w:t>Horrek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funtzionatzen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badu</w:t>
            </w:r>
            <w:proofErr w:type="spellEnd"/>
            <w:r w:rsidRPr="00F97EC3">
              <w:rPr>
                <w:lang w:val="es-ES"/>
              </w:rPr>
              <w:t xml:space="preserve">, </w:t>
            </w:r>
            <w:proofErr w:type="spellStart"/>
            <w:r w:rsidRPr="00F97EC3">
              <w:rPr>
                <w:lang w:val="es-ES"/>
              </w:rPr>
              <w:t>metadata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ezabatu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proiektuak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inportatu</w:t>
            </w:r>
            <w:proofErr w:type="spellEnd"/>
            <w:r w:rsidRPr="00F97EC3">
              <w:rPr>
                <w:lang w:val="es-ES"/>
              </w:rPr>
              <w:t xml:space="preserve">. </w:t>
            </w:r>
            <w:proofErr w:type="spellStart"/>
            <w:r>
              <w:t>Kodea</w:t>
            </w:r>
            <w:proofErr w:type="spellEnd"/>
            <w:r>
              <w:t xml:space="preserve"> </w:t>
            </w:r>
            <w:proofErr w:type="spellStart"/>
            <w:r>
              <w:t>sortzen</w:t>
            </w:r>
            <w:proofErr w:type="spellEnd"/>
            <w:r>
              <w:t xml:space="preserve"> </w:t>
            </w:r>
            <w:proofErr w:type="spellStart"/>
            <w:r>
              <w:t>denbora</w:t>
            </w:r>
            <w:proofErr w:type="spellEnd"/>
            <w:r>
              <w:t xml:space="preserve"> </w:t>
            </w:r>
            <w:proofErr w:type="spellStart"/>
            <w:r>
              <w:t>asko</w:t>
            </w:r>
            <w:proofErr w:type="spellEnd"/>
            <w:r>
              <w:t xml:space="preserve"> </w:t>
            </w:r>
            <w:proofErr w:type="spellStart"/>
            <w:r>
              <w:t>behar</w:t>
            </w:r>
            <w:proofErr w:type="spellEnd"/>
            <w:r>
              <w:t xml:space="preserve"> </w:t>
            </w:r>
            <w:proofErr w:type="spellStart"/>
            <w:r>
              <w:t>duenez</w:t>
            </w:r>
            <w:proofErr w:type="spellEnd"/>
            <w:r>
              <w:t xml:space="preserve">, </w:t>
            </w:r>
            <w:proofErr w:type="spellStart"/>
            <w:r>
              <w:t>prozesu</w:t>
            </w:r>
            <w:proofErr w:type="spellEnd"/>
            <w:r>
              <w:t xml:space="preserve"> </w:t>
            </w:r>
            <w:proofErr w:type="spellStart"/>
            <w:r>
              <w:t>hau</w:t>
            </w:r>
            <w:proofErr w:type="spellEnd"/>
            <w:r>
              <w:t xml:space="preserve"> </w:t>
            </w:r>
            <w:proofErr w:type="spellStart"/>
            <w:r>
              <w:t>asko</w:t>
            </w:r>
            <w:proofErr w:type="spellEnd"/>
            <w:r>
              <w:t xml:space="preserve"> </w:t>
            </w:r>
            <w:proofErr w:type="spellStart"/>
            <w:r>
              <w:t>luza</w:t>
            </w:r>
            <w:proofErr w:type="spellEnd"/>
            <w:r>
              <w:t xml:space="preserve"> </w:t>
            </w:r>
            <w:proofErr w:type="spellStart"/>
            <w:r>
              <w:t>daiteke</w:t>
            </w:r>
            <w:proofErr w:type="spellEnd"/>
            <w:r>
              <w:t>.</w:t>
            </w:r>
          </w:p>
        </w:tc>
      </w:tr>
      <w:tr w:rsidR="00412D0C" w:rsidRPr="00F97EC3" w14:paraId="6ABAEC93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4A40" w14:textId="32C7E25D" w:rsidR="00412D0C" w:rsidRDefault="00412D0C" w:rsidP="00412D0C">
            <w:pPr>
              <w:pStyle w:val="Textoindependiente"/>
              <w:ind w:left="0"/>
            </w:pPr>
            <w:proofErr w:type="spellStart"/>
            <w:r>
              <w:t>OpenUp</w:t>
            </w:r>
            <w:proofErr w:type="spellEnd"/>
            <w:r>
              <w:t xml:space="preserve"> </w:t>
            </w:r>
            <w:proofErr w:type="spellStart"/>
            <w:r>
              <w:t>ereduarekin</w:t>
            </w:r>
            <w:proofErr w:type="spellEnd"/>
            <w:r>
              <w:t xml:space="preserve"> </w:t>
            </w:r>
            <w:proofErr w:type="spellStart"/>
            <w: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3AA9" w14:textId="3943CBCC" w:rsidR="00412D0C" w:rsidRDefault="00412D0C" w:rsidP="00412D0C">
            <w:pPr>
              <w:pStyle w:val="Textoindependiente"/>
              <w:ind w:left="0"/>
            </w:pPr>
            <w:proofErr w:type="spellStart"/>
            <w:r>
              <w:t>Irekita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5531" w14:textId="78EE2BEB" w:rsidR="00412D0C" w:rsidRPr="00412D0C" w:rsidRDefault="00412D0C" w:rsidP="00412D0C">
            <w:pPr>
              <w:pStyle w:val="Textoindependiente"/>
              <w:ind w:left="0"/>
            </w:pPr>
            <w:r w:rsidRPr="00412D0C">
              <w:t>EPF Composer-</w:t>
            </w:r>
            <w:proofErr w:type="spellStart"/>
            <w:r w:rsidRPr="00412D0C">
              <w:t>etik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exportatutako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ereduak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ez</w:t>
            </w:r>
            <w:proofErr w:type="spellEnd"/>
            <w:r w:rsidRPr="00412D0C">
              <w:t xml:space="preserve"> du </w:t>
            </w:r>
            <w:proofErr w:type="spellStart"/>
            <w:r w:rsidRPr="00412D0C">
              <w:t>zuzenean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balio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editore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grafikoarentzako</w:t>
            </w:r>
            <w:proofErr w:type="spellEnd"/>
            <w:r w:rsidRPr="00412D0C">
              <w:t xml:space="preserve">. </w:t>
            </w:r>
            <w:proofErr w:type="spellStart"/>
            <w:r w:rsidRPr="00412D0C">
              <w:t>Hainbat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transformazio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egin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behar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dira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erroreak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konpontzeko</w:t>
            </w:r>
            <w:proofErr w:type="spellEnd"/>
            <w:r w:rsidRPr="00412D0C">
              <w:t>.</w:t>
            </w:r>
          </w:p>
        </w:tc>
      </w:tr>
      <w:tr w:rsidR="00412D0C" w:rsidRPr="001A4660" w14:paraId="7FDDB7AD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7DC7" w14:textId="2CBCFEEB" w:rsidR="00412D0C" w:rsidRPr="00412D0C" w:rsidRDefault="00412D0C" w:rsidP="00412D0C">
            <w:pPr>
              <w:pStyle w:val="Textoindependiente"/>
              <w:ind w:left="0"/>
              <w:rPr>
                <w:lang w:val="es-ES"/>
              </w:rPr>
            </w:pPr>
            <w:proofErr w:type="spellStart"/>
            <w:r w:rsidRPr="00412D0C">
              <w:rPr>
                <w:lang w:val="es-ES"/>
              </w:rPr>
              <w:t>Editore</w:t>
            </w:r>
            <w:r>
              <w:rPr>
                <w:lang w:val="es-ES"/>
              </w:rPr>
              <w:t>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arteko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sinkrinizazio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F8F5" w14:textId="08052EE4" w:rsidR="00412D0C" w:rsidRPr="00412D0C" w:rsidRDefault="00412D0C" w:rsidP="00412D0C">
            <w:pPr>
              <w:pStyle w:val="Textoindependiente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Irekita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BA7" w14:textId="1D547E40" w:rsidR="00412D0C" w:rsidRPr="00412D0C" w:rsidRDefault="00412D0C" w:rsidP="00412D0C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Editore </w:t>
            </w:r>
            <w:proofErr w:type="spellStart"/>
            <w:r>
              <w:rPr>
                <w:lang w:val="es-ES"/>
              </w:rPr>
              <w:t>grafikoan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erreferentziak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ondo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dauden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arren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testu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editorera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pasatzean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errorea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ematen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dute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14:paraId="1D432640" w14:textId="77777777" w:rsidR="00D8366F" w:rsidRPr="00412D0C" w:rsidRDefault="00D8366F" w:rsidP="00D8366F">
      <w:pPr>
        <w:rPr>
          <w:lang w:val="es-ES"/>
        </w:rPr>
      </w:pPr>
    </w:p>
    <w:p w14:paraId="341F2A69" w14:textId="159B0DF7" w:rsidR="00A15332" w:rsidRPr="000245C9" w:rsidRDefault="000245C9" w:rsidP="00B7002B">
      <w:pPr>
        <w:pStyle w:val="Ttulo1"/>
      </w:pPr>
      <w:r w:rsidRPr="008A4D87">
        <w:t xml:space="preserve">5.  </w:t>
      </w:r>
      <w:proofErr w:type="spellStart"/>
      <w:r w:rsidR="004761E8">
        <w:t>Ebaluazio</w:t>
      </w:r>
      <w:proofErr w:type="spellEnd"/>
      <w:r w:rsidR="004761E8">
        <w:t xml:space="preserve"> </w:t>
      </w:r>
      <w:proofErr w:type="spellStart"/>
      <w:r w:rsidR="004761E8">
        <w:t>irizpideak</w:t>
      </w:r>
      <w:proofErr w:type="spellEnd"/>
    </w:p>
    <w:p w14:paraId="2ED6AF8C" w14:textId="77777777" w:rsidR="00A86A12" w:rsidRPr="00BF0928" w:rsidRDefault="00A86A12" w:rsidP="00A86A12">
      <w:pPr>
        <w:pStyle w:val="Prrafodelista"/>
        <w:numPr>
          <w:ilvl w:val="0"/>
          <w:numId w:val="41"/>
        </w:numPr>
        <w:rPr>
          <w:b/>
        </w:rPr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 w:rsidRPr="00F97EC3">
        <w:t>goi-mailako</w:t>
      </w:r>
      <w:proofErr w:type="spellEnd"/>
      <w:r w:rsidRPr="00F97EC3">
        <w:t xml:space="preserve"> </w:t>
      </w:r>
      <w:proofErr w:type="spellStart"/>
      <w:r w:rsidRPr="00F97EC3">
        <w:t>helburu</w:t>
      </w:r>
      <w:proofErr w:type="spellEnd"/>
      <w:r w:rsidRPr="00F97EC3"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betetzea</w:t>
      </w:r>
      <w:proofErr w:type="spellEnd"/>
      <w:r w:rsidRPr="00F97EC3">
        <w:t>.</w:t>
      </w:r>
    </w:p>
    <w:p w14:paraId="7D19623A" w14:textId="77777777" w:rsidR="00A86A12" w:rsidRPr="00BF0928" w:rsidRDefault="00A86A12" w:rsidP="00A86A12">
      <w:pPr>
        <w:pStyle w:val="Prrafodelista"/>
        <w:rPr>
          <w:b/>
        </w:rPr>
      </w:pPr>
    </w:p>
    <w:p w14:paraId="51DA3924" w14:textId="77777777" w:rsidR="00A86A12" w:rsidRPr="00BF0928" w:rsidRDefault="00A86A12" w:rsidP="00A86A12">
      <w:pPr>
        <w:pStyle w:val="Prrafodelista"/>
        <w:numPr>
          <w:ilvl w:val="0"/>
          <w:numId w:val="41"/>
        </w:numPr>
        <w:rPr>
          <w:b/>
          <w:lang w:val="es-ES"/>
        </w:rPr>
      </w:pPr>
      <w:proofErr w:type="spellStart"/>
      <w:r w:rsidRPr="00BF0928">
        <w:rPr>
          <w:lang w:val="es-ES"/>
        </w:rPr>
        <w:t>Iterazio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honetako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planifikatutako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lan-ataza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gehienak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gauzatzea</w:t>
      </w:r>
      <w:proofErr w:type="spellEnd"/>
      <w:r w:rsidRPr="00BF0928">
        <w:rPr>
          <w:lang w:val="es-ES"/>
        </w:rPr>
        <w:t>.</w:t>
      </w:r>
    </w:p>
    <w:p w14:paraId="3BCEED79" w14:textId="77777777" w:rsidR="00A86A12" w:rsidRPr="00BF0928" w:rsidRDefault="00A86A12" w:rsidP="00A86A12">
      <w:pPr>
        <w:rPr>
          <w:b/>
          <w:lang w:val="es-ES"/>
        </w:rPr>
      </w:pPr>
    </w:p>
    <w:p w14:paraId="0C791B2B" w14:textId="77777777" w:rsidR="00A86A12" w:rsidRPr="00BF0928" w:rsidRDefault="00A86A12" w:rsidP="00A86A12">
      <w:pPr>
        <w:pStyle w:val="Prrafodelista"/>
        <w:numPr>
          <w:ilvl w:val="0"/>
          <w:numId w:val="41"/>
        </w:numPr>
        <w:rPr>
          <w:b/>
          <w:lang w:val="es-ES"/>
        </w:rPr>
      </w:pPr>
      <w:proofErr w:type="spellStart"/>
      <w:r w:rsidRPr="00BF0928">
        <w:rPr>
          <w:lang w:val="es-ES"/>
        </w:rPr>
        <w:t>Iterazio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honetako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arazaoak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identifikatu</w:t>
      </w:r>
      <w:proofErr w:type="spellEnd"/>
      <w:r w:rsidRPr="00BF0928">
        <w:rPr>
          <w:lang w:val="es-ES"/>
        </w:rPr>
        <w:t xml:space="preserve"> eta </w:t>
      </w:r>
      <w:proofErr w:type="spellStart"/>
      <w:r w:rsidRPr="00BF0928">
        <w:rPr>
          <w:lang w:val="es-ES"/>
        </w:rPr>
        <w:t>konpontzea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edo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mitigatzea</w:t>
      </w:r>
      <w:proofErr w:type="spellEnd"/>
      <w:r w:rsidRPr="00BF0928">
        <w:rPr>
          <w:lang w:val="es-ES"/>
        </w:rPr>
        <w:t>.</w:t>
      </w:r>
    </w:p>
    <w:p w14:paraId="0EB6B6DD" w14:textId="0280BA52" w:rsidR="00766B33" w:rsidRPr="00A86A12" w:rsidRDefault="000245C9" w:rsidP="00A86A12">
      <w:pPr>
        <w:pStyle w:val="Ttulo1"/>
      </w:pPr>
      <w:r>
        <w:t>6</w:t>
      </w:r>
      <w:r w:rsidRPr="008A4D87">
        <w:t xml:space="preserve">.  </w:t>
      </w:r>
      <w:proofErr w:type="spellStart"/>
      <w:r w:rsidR="004761E8">
        <w:t>Ebaluazioa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2C1A57B2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12920485" w14:textId="729357B6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Ebaluazio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helburua</w:t>
            </w:r>
            <w:proofErr w:type="spellEnd"/>
          </w:p>
        </w:tc>
        <w:tc>
          <w:tcPr>
            <w:tcW w:w="3765" w:type="dxa"/>
          </w:tcPr>
          <w:p w14:paraId="06C419B1" w14:textId="38B2A484" w:rsidR="00F97EC3" w:rsidRPr="00F97EC3" w:rsidRDefault="00F97EC3" w:rsidP="001E146F">
            <w:pPr>
              <w:spacing w:before="40" w:after="40"/>
              <w:rPr>
                <w:bCs/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</w:t>
            </w:r>
            <w:r w:rsidR="0015353F">
              <w:rPr>
                <w:iCs/>
                <w:color w:val="000000" w:themeColor="text1"/>
              </w:rPr>
              <w:t>2</w:t>
            </w:r>
          </w:p>
        </w:tc>
      </w:tr>
      <w:tr w:rsidR="00766B33" w14:paraId="0ABA859F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09A30A94" w14:textId="5DF7D437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Ebaluazio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data</w:t>
            </w:r>
          </w:p>
        </w:tc>
        <w:tc>
          <w:tcPr>
            <w:tcW w:w="3765" w:type="dxa"/>
          </w:tcPr>
          <w:p w14:paraId="4ED98B1C" w14:textId="75FB2552" w:rsidR="00766B33" w:rsidRPr="001E146F" w:rsidRDefault="00F97EC3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2021/03/04</w:t>
            </w:r>
          </w:p>
        </w:tc>
      </w:tr>
      <w:tr w:rsidR="00766B33" w14:paraId="126EBC10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0A4CD13" w14:textId="796E75E7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Partaideak</w:t>
            </w:r>
            <w:proofErr w:type="spellEnd"/>
          </w:p>
        </w:tc>
        <w:tc>
          <w:tcPr>
            <w:tcW w:w="3765" w:type="dxa"/>
          </w:tcPr>
          <w:p w14:paraId="3D5C211A" w14:textId="5B0FDB93" w:rsidR="00766B33" w:rsidRPr="001E146F" w:rsidRDefault="00F97EC3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JE</w:t>
            </w:r>
          </w:p>
        </w:tc>
      </w:tr>
      <w:tr w:rsidR="00766B33" w14:paraId="47B6006B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D316E94" w14:textId="5ECA43F0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Proiektuaren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egoera</w:t>
            </w:r>
            <w:proofErr w:type="spellEnd"/>
          </w:p>
        </w:tc>
        <w:tc>
          <w:tcPr>
            <w:tcW w:w="3765" w:type="dxa"/>
          </w:tcPr>
          <w:p w14:paraId="2C6C0985" w14:textId="3DE477D6" w:rsidR="00766B33" w:rsidRPr="001E146F" w:rsidRDefault="00F97EC3" w:rsidP="001E146F">
            <w:pPr>
              <w:spacing w:before="40" w:after="40"/>
              <w:rPr>
                <w:iCs/>
              </w:rPr>
            </w:pPr>
            <w:proofErr w:type="spellStart"/>
            <w:r w:rsidRPr="00F97EC3">
              <w:rPr>
                <w:rFonts w:ascii="Times" w:hAnsi="Times"/>
                <w:iCs/>
                <w:color w:val="000000" w:themeColor="text1"/>
              </w:rPr>
              <w:t>Berdea</w:t>
            </w:r>
            <w:proofErr w:type="spellEnd"/>
          </w:p>
        </w:tc>
      </w:tr>
    </w:tbl>
    <w:p w14:paraId="2C3ADF31" w14:textId="77777777" w:rsidR="00766B33" w:rsidRPr="00AB7CE1" w:rsidRDefault="00766B33" w:rsidP="00766B33"/>
    <w:p w14:paraId="6D680908" w14:textId="77777777" w:rsidR="00A86A12" w:rsidRPr="00BF0928" w:rsidRDefault="00A86A12" w:rsidP="00A86A12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 w:rsidRPr="00BF0928">
        <w:rPr>
          <w:b/>
          <w:bCs/>
        </w:rPr>
        <w:t>Helburuekiko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ebaluazioa</w:t>
      </w:r>
      <w:proofErr w:type="spellEnd"/>
    </w:p>
    <w:p w14:paraId="4B2F74E3" w14:textId="77777777" w:rsidR="00A86A12" w:rsidRDefault="00A86A12" w:rsidP="00A86A12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 w:rsidRPr="00F97EC3">
        <w:t>goi-mailako</w:t>
      </w:r>
      <w:proofErr w:type="spellEnd"/>
      <w:r w:rsidRPr="00F97EC3">
        <w:t xml:space="preserve"> </w:t>
      </w:r>
      <w:proofErr w:type="spellStart"/>
      <w:r w:rsidRPr="00F97EC3">
        <w:t>helburu</w:t>
      </w:r>
      <w:proofErr w:type="spellEnd"/>
      <w:r w:rsidRPr="00F97EC3"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76A40167" w14:textId="77777777" w:rsidR="00A86A12" w:rsidRDefault="00A86A12" w:rsidP="00A86A12">
      <w:pPr>
        <w:ind w:firstLine="720"/>
      </w:pPr>
    </w:p>
    <w:p w14:paraId="0CD6BD90" w14:textId="77777777" w:rsidR="00A86A12" w:rsidRPr="00BF0928" w:rsidRDefault="00A86A12" w:rsidP="00A86A12">
      <w:pPr>
        <w:pStyle w:val="Prrafodelista"/>
        <w:numPr>
          <w:ilvl w:val="0"/>
          <w:numId w:val="42"/>
        </w:numPr>
        <w:rPr>
          <w:b/>
          <w:bCs/>
          <w:lang w:val="es-ES"/>
        </w:rPr>
      </w:pPr>
      <w:proofErr w:type="spellStart"/>
      <w:r w:rsidRPr="00BF0928">
        <w:rPr>
          <w:b/>
          <w:bCs/>
          <w:lang w:val="es-ES"/>
        </w:rPr>
        <w:t>Planifikatutako</w:t>
      </w:r>
      <w:proofErr w:type="spellEnd"/>
      <w:r w:rsidRPr="00BF0928">
        <w:rPr>
          <w:b/>
          <w:bCs/>
          <w:lang w:val="es-ES"/>
        </w:rPr>
        <w:t xml:space="preserve"> eta </w:t>
      </w:r>
      <w:proofErr w:type="spellStart"/>
      <w:r w:rsidRPr="00BF0928">
        <w:rPr>
          <w:b/>
          <w:bCs/>
          <w:lang w:val="es-ES"/>
        </w:rPr>
        <w:t>burututako</w:t>
      </w:r>
      <w:proofErr w:type="spellEnd"/>
      <w:r w:rsidRPr="00BF0928">
        <w:rPr>
          <w:b/>
          <w:bCs/>
          <w:lang w:val="es-ES"/>
        </w:rPr>
        <w:t xml:space="preserve"> </w:t>
      </w:r>
      <w:proofErr w:type="spellStart"/>
      <w:r w:rsidRPr="00BF0928">
        <w:rPr>
          <w:b/>
          <w:bCs/>
          <w:lang w:val="es-ES"/>
        </w:rPr>
        <w:t>lan</w:t>
      </w:r>
      <w:proofErr w:type="spellEnd"/>
      <w:r w:rsidRPr="00BF0928">
        <w:rPr>
          <w:b/>
          <w:bCs/>
          <w:lang w:val="es-ES"/>
        </w:rPr>
        <w:t xml:space="preserve"> </w:t>
      </w:r>
      <w:proofErr w:type="spellStart"/>
      <w:r w:rsidRPr="00BF0928">
        <w:rPr>
          <w:b/>
          <w:bCs/>
          <w:lang w:val="es-ES"/>
        </w:rPr>
        <w:t>atazak</w:t>
      </w:r>
      <w:proofErr w:type="spellEnd"/>
    </w:p>
    <w:p w14:paraId="2532FB94" w14:textId="77777777" w:rsidR="00A86A12" w:rsidRDefault="00A86A12" w:rsidP="00A86A12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>
        <w:t>lan-ataza</w:t>
      </w:r>
      <w:proofErr w:type="spellEnd"/>
      <w:r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2FEA346F" w14:textId="77777777" w:rsidR="00A86A12" w:rsidRDefault="00A86A12" w:rsidP="00A86A12">
      <w:pPr>
        <w:pStyle w:val="Prrafodelista"/>
        <w:rPr>
          <w:b/>
          <w:bCs/>
        </w:rPr>
      </w:pPr>
    </w:p>
    <w:p w14:paraId="46EA4DBB" w14:textId="77777777" w:rsidR="00A86A12" w:rsidRPr="00BF0928" w:rsidRDefault="00A86A12" w:rsidP="00A86A12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 w:rsidRPr="00BF0928">
        <w:rPr>
          <w:b/>
          <w:bCs/>
        </w:rPr>
        <w:t>Ebaluazio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irizpideen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araberako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ebaluazioa</w:t>
      </w:r>
      <w:proofErr w:type="spellEnd"/>
    </w:p>
    <w:p w14:paraId="25B4DCBF" w14:textId="77777777" w:rsidR="00A86A12" w:rsidRPr="00997A2B" w:rsidRDefault="00A86A12" w:rsidP="00A86A12">
      <w:pPr>
        <w:pStyle w:val="InfoBluelistitem"/>
        <w:rPr>
          <w:color w:val="000000" w:themeColor="text1"/>
          <w:lang w:val="es-ES"/>
        </w:rPr>
      </w:pPr>
      <w:proofErr w:type="spellStart"/>
      <w:r w:rsidRPr="00F97EC3">
        <w:rPr>
          <w:color w:val="000000" w:themeColor="text1"/>
          <w:lang w:val="es-ES"/>
        </w:rPr>
        <w:t>Goi-mailako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helburu</w:t>
      </w:r>
      <w:proofErr w:type="spellEnd"/>
      <w:r w:rsidRPr="00F97EC3">
        <w:rPr>
          <w:color w:val="000000" w:themeColor="text1"/>
          <w:lang w:val="es-ES"/>
        </w:rPr>
        <w:t xml:space="preserve">, </w:t>
      </w:r>
      <w:proofErr w:type="spellStart"/>
      <w:r w:rsidRPr="00F97EC3">
        <w:rPr>
          <w:color w:val="000000" w:themeColor="text1"/>
          <w:lang w:val="es-ES"/>
        </w:rPr>
        <w:t>lan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ataza</w:t>
      </w:r>
      <w:proofErr w:type="spellEnd"/>
      <w:r w:rsidRPr="00F97EC3">
        <w:rPr>
          <w:color w:val="000000" w:themeColor="text1"/>
          <w:lang w:val="es-ES"/>
        </w:rPr>
        <w:t xml:space="preserve"> eta </w:t>
      </w:r>
      <w:proofErr w:type="spellStart"/>
      <w:r w:rsidRPr="00F97EC3">
        <w:rPr>
          <w:color w:val="000000" w:themeColor="text1"/>
          <w:lang w:val="es-ES"/>
        </w:rPr>
        <w:t>arazo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gehienak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behar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bezala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gauzatu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dira</w:t>
      </w:r>
      <w:proofErr w:type="spellEnd"/>
      <w:r w:rsidRPr="00F97EC3">
        <w:rPr>
          <w:color w:val="000000" w:themeColor="text1"/>
          <w:lang w:val="es-ES"/>
        </w:rPr>
        <w:t>.</w:t>
      </w:r>
    </w:p>
    <w:p w14:paraId="26854EC0" w14:textId="77777777" w:rsidR="00A86A12" w:rsidRPr="00BF0928" w:rsidRDefault="00A86A12" w:rsidP="00A86A12">
      <w:pPr>
        <w:pStyle w:val="Prrafodelista"/>
        <w:numPr>
          <w:ilvl w:val="0"/>
          <w:numId w:val="42"/>
        </w:numPr>
        <w:rPr>
          <w:b/>
          <w:bCs/>
        </w:rPr>
      </w:pPr>
      <w:r w:rsidRPr="00BF0928">
        <w:rPr>
          <w:b/>
          <w:bCs/>
        </w:rPr>
        <w:t xml:space="preserve">Beste </w:t>
      </w:r>
      <w:proofErr w:type="spellStart"/>
      <w:r w:rsidRPr="00BF0928">
        <w:rPr>
          <w:b/>
          <w:bCs/>
        </w:rPr>
        <w:t>kezkak</w:t>
      </w:r>
      <w:proofErr w:type="spellEnd"/>
      <w:r w:rsidRPr="00BF0928">
        <w:rPr>
          <w:b/>
          <w:bCs/>
        </w:rPr>
        <w:t xml:space="preserve"> eta </w:t>
      </w:r>
      <w:proofErr w:type="spellStart"/>
      <w:r w:rsidRPr="00BF0928">
        <w:rPr>
          <w:b/>
          <w:bCs/>
        </w:rPr>
        <w:t>desbiderapenak</w:t>
      </w:r>
      <w:proofErr w:type="spellEnd"/>
    </w:p>
    <w:p w14:paraId="12E60ED8" w14:textId="45CCCC49" w:rsidR="00F97EC3" w:rsidRPr="00F97EC3" w:rsidRDefault="00A86A12" w:rsidP="00A86A12">
      <w:pPr>
        <w:pStyle w:val="InfoBluelistitem"/>
        <w:rPr>
          <w:lang w:val="en-GB"/>
        </w:rPr>
      </w:pPr>
      <w:proofErr w:type="spellStart"/>
      <w:r w:rsidRPr="00F97EC3">
        <w:rPr>
          <w:color w:val="000000" w:themeColor="text1"/>
          <w:lang w:val="en-GB"/>
        </w:rPr>
        <w:t>Arazoengatik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gertatutako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denbora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galtzeak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eragin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</w:t>
      </w:r>
      <w:r>
        <w:rPr>
          <w:color w:val="000000" w:themeColor="text1"/>
          <w:lang w:val="en-GB"/>
        </w:rPr>
        <w:t>itzakeen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atzerapenak</w:t>
      </w:r>
      <w:proofErr w:type="spellEnd"/>
      <w:r>
        <w:rPr>
          <w:color w:val="000000" w:themeColor="text1"/>
          <w:lang w:val="en-GB"/>
        </w:rPr>
        <w:t>.</w:t>
      </w:r>
    </w:p>
    <w:sectPr w:rsidR="00F97EC3" w:rsidRPr="00F97EC3" w:rsidSect="004D62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C946E" w14:textId="77777777" w:rsidR="00932B5A" w:rsidRDefault="00932B5A">
      <w:r>
        <w:separator/>
      </w:r>
    </w:p>
  </w:endnote>
  <w:endnote w:type="continuationSeparator" w:id="0">
    <w:p w14:paraId="7CE9EDFF" w14:textId="77777777" w:rsidR="00932B5A" w:rsidRDefault="0093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C364D" w14:textId="77777777" w:rsidR="001A4660" w:rsidRDefault="001A46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17388" w14:textId="65D27BDF" w:rsidR="00D1755E" w:rsidRPr="001A4660" w:rsidRDefault="004761E8">
    <w:pPr>
      <w:pStyle w:val="Piedepgina"/>
      <w:rPr>
        <w:rFonts w:asciiTheme="minorHAnsi" w:hAnsiTheme="minorHAnsi" w:cstheme="minorHAnsi"/>
        <w:sz w:val="22"/>
        <w:szCs w:val="22"/>
      </w:rPr>
    </w:pPr>
    <w:proofErr w:type="spellStart"/>
    <w:r>
      <w:rPr>
        <w:rFonts w:asciiTheme="minorHAnsi" w:hAnsiTheme="minorHAnsi" w:cstheme="minorHAnsi"/>
        <w:sz w:val="22"/>
        <w:szCs w:val="22"/>
      </w:rPr>
      <w:t>Iterazio</w:t>
    </w:r>
    <w:proofErr w:type="spellEnd"/>
    <w:r>
      <w:rPr>
        <w:rFonts w:asciiTheme="minorHAnsi" w:hAnsiTheme="minorHAnsi" w:cstheme="minorHAnsi"/>
        <w:sz w:val="22"/>
        <w:szCs w:val="22"/>
      </w:rPr>
      <w:t xml:space="preserve"> Plana</w:t>
    </w:r>
    <w:r w:rsidRPr="00203ADD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Pr="00203ADD">
      <w:rPr>
        <w:rFonts w:asciiTheme="minorHAnsi" w:hAnsiTheme="minorHAnsi" w:cstheme="minorHAnsi"/>
        <w:sz w:val="22"/>
        <w:szCs w:val="22"/>
      </w:rPr>
      <w:t>202</w:t>
    </w:r>
    <w:r>
      <w:rPr>
        <w:rFonts w:asciiTheme="minorHAnsi" w:hAnsiTheme="minorHAnsi" w:cstheme="minorHAnsi"/>
        <w:sz w:val="22"/>
        <w:szCs w:val="22"/>
      </w:rPr>
      <w:t>1</w:t>
    </w:r>
    <w:r w:rsidRPr="00203ADD">
      <w:rPr>
        <w:rFonts w:asciiTheme="minorHAnsi" w:hAnsiTheme="minorHAnsi" w:cstheme="minorHAnsi"/>
        <w:sz w:val="22"/>
        <w:szCs w:val="22"/>
      </w:rPr>
      <w:t>/0</w:t>
    </w:r>
    <w:r w:rsidR="00F97EC3">
      <w:rPr>
        <w:rFonts w:asciiTheme="minorHAnsi" w:hAnsiTheme="minorHAnsi" w:cstheme="minorHAnsi"/>
        <w:sz w:val="22"/>
        <w:szCs w:val="22"/>
      </w:rPr>
      <w:t>3/04</w:t>
    </w:r>
    <w:r w:rsidRPr="00203ADD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PAGE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t>/</w:t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NUMPAGES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5EF3" w14:textId="77777777" w:rsidR="001A4660" w:rsidRDefault="001A46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4ACE3" w14:textId="77777777" w:rsidR="00932B5A" w:rsidRDefault="00932B5A">
      <w:r>
        <w:separator/>
      </w:r>
    </w:p>
  </w:footnote>
  <w:footnote w:type="continuationSeparator" w:id="0">
    <w:p w14:paraId="16FB1C37" w14:textId="77777777" w:rsidR="00932B5A" w:rsidRDefault="00932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28D60" w14:textId="77777777" w:rsidR="001A4660" w:rsidRDefault="001A46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0" w:type="dxa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4761E8" w:rsidRPr="001A4660" w14:paraId="5EB24E08" w14:textId="77777777" w:rsidTr="00F508D0">
      <w:tc>
        <w:tcPr>
          <w:tcW w:w="9736" w:type="dxa"/>
        </w:tcPr>
        <w:p w14:paraId="576AB7CF" w14:textId="77777777" w:rsidR="004761E8" w:rsidRPr="005D3E0A" w:rsidRDefault="004761E8" w:rsidP="004761E8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59264" behindDoc="1" locked="0" layoutInCell="1" allowOverlap="1" wp14:anchorId="79687A6B" wp14:editId="382D6231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0288" behindDoc="1" locked="0" layoutInCell="1" allowOverlap="1" wp14:anchorId="401CCD70" wp14:editId="2C022126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341A7071" w14:textId="77777777" w:rsidR="004761E8" w:rsidRPr="005D3E0A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75587CA2" w14:textId="77777777" w:rsidR="004761E8" w:rsidRPr="003273CE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399F2AEE" w14:textId="77777777" w:rsidR="00D1755E" w:rsidRPr="004761E8" w:rsidRDefault="00D1755E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D6C08" w14:textId="77777777" w:rsidR="001A4660" w:rsidRDefault="001A46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E5390F"/>
    <w:multiLevelType w:val="hybridMultilevel"/>
    <w:tmpl w:val="462674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E508EC74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A7E0AD7"/>
    <w:multiLevelType w:val="hybridMultilevel"/>
    <w:tmpl w:val="07A82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40D48DD"/>
    <w:multiLevelType w:val="multilevel"/>
    <w:tmpl w:val="119AB0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B7D878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901CE6"/>
    <w:multiLevelType w:val="hybridMultilevel"/>
    <w:tmpl w:val="D5187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4"/>
  </w:num>
  <w:num w:numId="12">
    <w:abstractNumId w:val="12"/>
  </w:num>
  <w:num w:numId="13">
    <w:abstractNumId w:val="33"/>
  </w:num>
  <w:num w:numId="14">
    <w:abstractNumId w:val="11"/>
  </w:num>
  <w:num w:numId="15">
    <w:abstractNumId w:val="5"/>
  </w:num>
  <w:num w:numId="16">
    <w:abstractNumId w:val="31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19"/>
  </w:num>
  <w:num w:numId="31">
    <w:abstractNumId w:val="22"/>
  </w:num>
  <w:num w:numId="32">
    <w:abstractNumId w:val="7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26"/>
  </w:num>
  <w:num w:numId="39">
    <w:abstractNumId w:val="6"/>
  </w:num>
  <w:num w:numId="40">
    <w:abstractNumId w:val="17"/>
  </w:num>
  <w:num w:numId="41">
    <w:abstractNumId w:val="21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9"/>
    <w:rsid w:val="000178C5"/>
    <w:rsid w:val="000245C9"/>
    <w:rsid w:val="000561FC"/>
    <w:rsid w:val="00083367"/>
    <w:rsid w:val="000B6D46"/>
    <w:rsid w:val="0015353F"/>
    <w:rsid w:val="00170DD9"/>
    <w:rsid w:val="001A4660"/>
    <w:rsid w:val="001E146F"/>
    <w:rsid w:val="00205660"/>
    <w:rsid w:val="00241C30"/>
    <w:rsid w:val="00385986"/>
    <w:rsid w:val="003C7438"/>
    <w:rsid w:val="003D20BC"/>
    <w:rsid w:val="003F143C"/>
    <w:rsid w:val="00412D0C"/>
    <w:rsid w:val="004761E8"/>
    <w:rsid w:val="004A1542"/>
    <w:rsid w:val="004D621B"/>
    <w:rsid w:val="004E307A"/>
    <w:rsid w:val="00530229"/>
    <w:rsid w:val="005F5C34"/>
    <w:rsid w:val="00612E0C"/>
    <w:rsid w:val="00676232"/>
    <w:rsid w:val="00681BBB"/>
    <w:rsid w:val="00730780"/>
    <w:rsid w:val="00766B33"/>
    <w:rsid w:val="00781830"/>
    <w:rsid w:val="007C18F2"/>
    <w:rsid w:val="007C62A1"/>
    <w:rsid w:val="008038E0"/>
    <w:rsid w:val="008526D0"/>
    <w:rsid w:val="008A47BE"/>
    <w:rsid w:val="008A4D87"/>
    <w:rsid w:val="008B14EC"/>
    <w:rsid w:val="00932B5A"/>
    <w:rsid w:val="009367DD"/>
    <w:rsid w:val="00980F63"/>
    <w:rsid w:val="009D6937"/>
    <w:rsid w:val="009E06D0"/>
    <w:rsid w:val="00A15332"/>
    <w:rsid w:val="00A31804"/>
    <w:rsid w:val="00A86A12"/>
    <w:rsid w:val="00A91861"/>
    <w:rsid w:val="00AC266E"/>
    <w:rsid w:val="00AC5C10"/>
    <w:rsid w:val="00AD3E93"/>
    <w:rsid w:val="00B4763A"/>
    <w:rsid w:val="00B5408F"/>
    <w:rsid w:val="00B7002B"/>
    <w:rsid w:val="00BA3C20"/>
    <w:rsid w:val="00BB2A09"/>
    <w:rsid w:val="00C031D9"/>
    <w:rsid w:val="00C14EC5"/>
    <w:rsid w:val="00C7057E"/>
    <w:rsid w:val="00C72CDA"/>
    <w:rsid w:val="00C93D0D"/>
    <w:rsid w:val="00CB4A37"/>
    <w:rsid w:val="00CD36CC"/>
    <w:rsid w:val="00D1755E"/>
    <w:rsid w:val="00D63105"/>
    <w:rsid w:val="00D77D46"/>
    <w:rsid w:val="00D8366F"/>
    <w:rsid w:val="00DB3AE9"/>
    <w:rsid w:val="00E05A6B"/>
    <w:rsid w:val="00F424A1"/>
    <w:rsid w:val="00F97EC3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D25A7"/>
  <w15:chartTrackingRefBased/>
  <w15:docId w15:val="{70F95542-978E-46B3-BF8C-8E1AAFB0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C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uiPriority w:val="39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4761E8"/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E05A6B"/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F97EC3"/>
    <w:rPr>
      <w:rFonts w:ascii="Arial" w:hAnsi="Arial"/>
      <w:b/>
      <w:lang w:val="en-US" w:eastAsia="en-US"/>
    </w:rPr>
  </w:style>
  <w:style w:type="paragraph" w:styleId="Prrafodelista">
    <w:name w:val="List Paragraph"/>
    <w:basedOn w:val="Normal"/>
    <w:uiPriority w:val="34"/>
    <w:qFormat/>
    <w:rsid w:val="00A8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Barne%20Informazioa\Barne%20Kudeaketa\Iterazio%20Planak\iteration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iteration_plan_tpl.dotx</Template>
  <TotalTime>79</TotalTime>
  <Pages>2</Pages>
  <Words>445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Iterazio Plana 1</vt:lpstr>
      <vt:lpstr>Iteration Plan</vt:lpstr>
    </vt:vector>
  </TitlesOfParts>
  <Company>&lt;Company Name&gt;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Iterazio Plana 2</dc:title>
  <dc:subject>&lt;Project Name&gt;</dc:subject>
  <dc:creator>Julen Etxaniz Aragoneses</dc:creator>
  <cp:keywords/>
  <dc:description/>
  <cp:lastModifiedBy>Julen Etxaniz Aragoneses</cp:lastModifiedBy>
  <cp:revision>23</cp:revision>
  <cp:lastPrinted>2021-09-07T20:00:00Z</cp:lastPrinted>
  <dcterms:created xsi:type="dcterms:W3CDTF">2021-01-22T21:49:00Z</dcterms:created>
  <dcterms:modified xsi:type="dcterms:W3CDTF">2021-09-07T20:00:00Z</dcterms:modified>
</cp:coreProperties>
</file>