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D874" w14:textId="1AA2D811" w:rsidR="003D20BC" w:rsidRDefault="004761E8" w:rsidP="00587333">
      <w:pPr>
        <w:pStyle w:val="Ttulo"/>
      </w:pPr>
      <w:proofErr w:type="spellStart"/>
      <w:r>
        <w:t>Iterazio</w:t>
      </w:r>
      <w:proofErr w:type="spellEnd"/>
      <w:r>
        <w:t xml:space="preserve"> Plana 1</w:t>
      </w:r>
    </w:p>
    <w:p w14:paraId="7447BAA5" w14:textId="77777777" w:rsidR="00587333" w:rsidRPr="00587333" w:rsidRDefault="00587333" w:rsidP="00587333"/>
    <w:p w14:paraId="7B5B8FC6" w14:textId="185395C6" w:rsidR="003C7438" w:rsidRPr="00587333" w:rsidRDefault="008A4D87" w:rsidP="00587333">
      <w:pPr>
        <w:pStyle w:val="Ttulo1"/>
      </w:pPr>
      <w:r>
        <w:t xml:space="preserve">1.  </w:t>
      </w:r>
      <w:proofErr w:type="spellStart"/>
      <w:r w:rsidR="004761E8">
        <w:t>Mugarri</w:t>
      </w:r>
      <w:proofErr w:type="spellEnd"/>
      <w:r w:rsidR="004761E8">
        <w:t xml:space="preserve"> </w:t>
      </w:r>
      <w:proofErr w:type="spellStart"/>
      <w:r w:rsidR="004761E8">
        <w:t>garrantzitsuak</w:t>
      </w:r>
      <w:proofErr w:type="spellEnd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5C3C5F6" w14:textId="77777777">
        <w:tc>
          <w:tcPr>
            <w:tcW w:w="4608" w:type="dxa"/>
          </w:tcPr>
          <w:p w14:paraId="02A79CD0" w14:textId="3AD96722" w:rsidR="003C7438" w:rsidRPr="00B7002B" w:rsidRDefault="004761E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b/>
                <w:bCs/>
              </w:rPr>
              <w:t>Mugarria</w:t>
            </w:r>
            <w:proofErr w:type="spellEnd"/>
          </w:p>
        </w:tc>
        <w:tc>
          <w:tcPr>
            <w:tcW w:w="1872" w:type="dxa"/>
          </w:tcPr>
          <w:p w14:paraId="73379108" w14:textId="293672FE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4761E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1ED88BB5" w14:textId="77777777">
        <w:tc>
          <w:tcPr>
            <w:tcW w:w="4608" w:type="dxa"/>
          </w:tcPr>
          <w:p w14:paraId="328E480F" w14:textId="38DF8A5C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hasiera</w:t>
            </w:r>
            <w:proofErr w:type="spellEnd"/>
          </w:p>
        </w:tc>
        <w:tc>
          <w:tcPr>
            <w:tcW w:w="1872" w:type="dxa"/>
          </w:tcPr>
          <w:p w14:paraId="176F2B30" w14:textId="421FD776" w:rsidR="003C7438" w:rsidRDefault="00E05A6B">
            <w:r>
              <w:rPr>
                <w:lang w:val="eu-ES"/>
              </w:rPr>
              <w:t>2021/01/1</w:t>
            </w:r>
            <w:r w:rsidR="003166A1">
              <w:rPr>
                <w:lang w:val="eu-ES"/>
              </w:rPr>
              <w:t>4</w:t>
            </w:r>
          </w:p>
        </w:tc>
      </w:tr>
      <w:tr w:rsidR="003C7438" w14:paraId="1063CFBD" w14:textId="77777777">
        <w:tc>
          <w:tcPr>
            <w:tcW w:w="4608" w:type="dxa"/>
          </w:tcPr>
          <w:p w14:paraId="266A2CD8" w14:textId="79ACFBBF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amaiera</w:t>
            </w:r>
            <w:proofErr w:type="spellEnd"/>
          </w:p>
        </w:tc>
        <w:tc>
          <w:tcPr>
            <w:tcW w:w="1872" w:type="dxa"/>
          </w:tcPr>
          <w:p w14:paraId="5247325C" w14:textId="7E0BCF7F" w:rsidR="003C7438" w:rsidRDefault="00E05A6B">
            <w:r>
              <w:rPr>
                <w:lang w:val="eu-ES"/>
              </w:rPr>
              <w:t>2021/02/14</w:t>
            </w:r>
          </w:p>
        </w:tc>
      </w:tr>
    </w:tbl>
    <w:bookmarkEnd w:id="0"/>
    <w:p w14:paraId="0DCBD3E0" w14:textId="12BC1FE2" w:rsidR="003C7438" w:rsidRDefault="008A4D87">
      <w:pPr>
        <w:pStyle w:val="Ttulo1"/>
        <w:rPr>
          <w:b w:val="0"/>
        </w:rPr>
      </w:pPr>
      <w:r>
        <w:t xml:space="preserve">2.  </w:t>
      </w:r>
      <w:r w:rsidR="004761E8">
        <w:t>Goi-</w:t>
      </w:r>
      <w:proofErr w:type="spellStart"/>
      <w:r w:rsidR="004761E8">
        <w:t>mailako</w:t>
      </w:r>
      <w:proofErr w:type="spellEnd"/>
      <w:r w:rsidR="004761E8">
        <w:t xml:space="preserve"> </w:t>
      </w:r>
      <w:proofErr w:type="spellStart"/>
      <w:r w:rsidR="004761E8">
        <w:t>helburuak</w:t>
      </w:r>
      <w:proofErr w:type="spellEnd"/>
    </w:p>
    <w:p w14:paraId="0452C1AF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Iterazio Plana.</w:t>
      </w:r>
    </w:p>
    <w:p w14:paraId="75DCF85D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Hasiera faseko artefaktuak.</w:t>
      </w:r>
    </w:p>
    <w:p w14:paraId="393104EB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Aurreko proiektuen informazioa ulertu.</w:t>
      </w:r>
    </w:p>
    <w:p w14:paraId="2DBB65BE" w14:textId="587C50A0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Memoriaren txantiloia sortu</w:t>
      </w:r>
      <w:r w:rsidR="00152DA9">
        <w:rPr>
          <w:lang w:val="eu-ES"/>
        </w:rPr>
        <w:t>.</w:t>
      </w:r>
    </w:p>
    <w:p w14:paraId="3888C187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CCII araua betetzen duen webgunea eraiki.</w:t>
      </w:r>
    </w:p>
    <w:p w14:paraId="71751DCC" w14:textId="77777777" w:rsidR="00E05A6B" w:rsidRDefault="00E05A6B" w:rsidP="00E05A6B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metodologiaren informazioa bildu (metaeredua, eredua…).</w:t>
      </w:r>
    </w:p>
    <w:p w14:paraId="2F433247" w14:textId="77777777" w:rsidR="00B21F85" w:rsidRDefault="00E05A6B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Lan egiteko tresnak eskuratu (</w:t>
      </w:r>
      <w:proofErr w:type="spellStart"/>
      <w:r>
        <w:rPr>
          <w:lang w:val="eu-ES"/>
        </w:rPr>
        <w:t>Eclipse</w:t>
      </w:r>
      <w:proofErr w:type="spellEnd"/>
      <w:r>
        <w:rPr>
          <w:lang w:val="eu-ES"/>
        </w:rPr>
        <w:t xml:space="preserve">, EPF </w:t>
      </w:r>
      <w:proofErr w:type="spellStart"/>
      <w:r>
        <w:rPr>
          <w:lang w:val="eu-ES"/>
        </w:rPr>
        <w:t>Composer</w:t>
      </w:r>
      <w:proofErr w:type="spellEnd"/>
      <w:r>
        <w:rPr>
          <w:lang w:val="eu-ES"/>
        </w:rPr>
        <w:t xml:space="preserve">, EHSIS,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>, etab.).</w:t>
      </w:r>
    </w:p>
    <w:p w14:paraId="50DD8970" w14:textId="342DEDDB" w:rsidR="00B21F85" w:rsidRPr="00B21F85" w:rsidRDefault="00B21F85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B21F85">
        <w:rPr>
          <w:lang w:val="eu-ES"/>
        </w:rPr>
        <w:t>ProMeta</w:t>
      </w:r>
      <w:proofErr w:type="spellEnd"/>
      <w:r w:rsidRPr="00B21F85">
        <w:rPr>
          <w:lang w:val="eu-ES"/>
        </w:rPr>
        <w:t xml:space="preserve"> proiektuak sortuko duen produktuak jarraituko duen </w:t>
      </w:r>
      <w:proofErr w:type="spellStart"/>
      <w:r w:rsidRPr="00B21F85">
        <w:rPr>
          <w:lang w:val="eu-ES"/>
        </w:rPr>
        <w:t>OpenUp</w:t>
      </w:r>
      <w:proofErr w:type="spellEnd"/>
      <w:r w:rsidRPr="00B21F85">
        <w:rPr>
          <w:lang w:val="eu-ES"/>
        </w:rPr>
        <w:t xml:space="preserve"> eredua definitu.</w:t>
      </w:r>
    </w:p>
    <w:p w14:paraId="2118D62F" w14:textId="5DEE68A6" w:rsidR="00B21F85" w:rsidRDefault="00B21F85" w:rsidP="00B21F85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Metaereduan oinarritutako eredu editore grafiko eta testu editorearen prototipoa.</w:t>
      </w:r>
    </w:p>
    <w:p w14:paraId="23CF8D86" w14:textId="311B999D" w:rsidR="00A15332" w:rsidRDefault="008A4D87" w:rsidP="00587333">
      <w:pPr>
        <w:pStyle w:val="Ttulo1"/>
        <w:rPr>
          <w:lang w:val="es-ES"/>
        </w:rPr>
      </w:pPr>
      <w:r w:rsidRPr="00E05A6B">
        <w:rPr>
          <w:lang w:val="es-ES"/>
        </w:rPr>
        <w:t xml:space="preserve">3.  </w:t>
      </w:r>
      <w:proofErr w:type="spellStart"/>
      <w:r w:rsidR="004761E8" w:rsidRPr="00E05A6B">
        <w:rPr>
          <w:lang w:val="es-ES"/>
        </w:rPr>
        <w:t>Lan</w:t>
      </w:r>
      <w:proofErr w:type="spellEnd"/>
      <w:r w:rsidR="004761E8" w:rsidRPr="00E05A6B">
        <w:rPr>
          <w:lang w:val="es-ES"/>
        </w:rPr>
        <w:t xml:space="preserve"> </w:t>
      </w:r>
      <w:proofErr w:type="spellStart"/>
      <w:r w:rsidR="004761E8" w:rsidRPr="00E05A6B">
        <w:rPr>
          <w:lang w:val="es-ES"/>
        </w:rPr>
        <w:t>ataza</w:t>
      </w:r>
      <w:proofErr w:type="spellEnd"/>
      <w:r w:rsidR="004761E8" w:rsidRPr="00E05A6B">
        <w:rPr>
          <w:lang w:val="es-ES"/>
        </w:rPr>
        <w:t xml:space="preserve"> </w:t>
      </w:r>
      <w:proofErr w:type="spellStart"/>
      <w:r w:rsidR="004761E8" w:rsidRPr="00E05A6B">
        <w:rPr>
          <w:lang w:val="es-ES"/>
        </w:rPr>
        <w:t>esleipenak</w:t>
      </w:r>
      <w:proofErr w:type="spellEnd"/>
    </w:p>
    <w:tbl>
      <w:tblPr>
        <w:tblW w:w="85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241"/>
        <w:gridCol w:w="907"/>
        <w:gridCol w:w="1018"/>
        <w:gridCol w:w="1296"/>
        <w:gridCol w:w="940"/>
      </w:tblGrid>
      <w:tr w:rsidR="00EF3675" w:rsidRPr="00EF3675" w14:paraId="4D691F61" w14:textId="77777777" w:rsidTr="00C96B76">
        <w:trPr>
          <w:trHeight w:val="4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23DA1415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Izena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00413409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Lehentasuna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075FEE8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Tamaina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9C0E89E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Iterazioak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8A8D18F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Estimatutako orduak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F7C44D3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b/>
                <w:bCs/>
                <w:lang w:val="eu-ES"/>
              </w:rPr>
            </w:pPr>
            <w:r w:rsidRPr="00EF3675">
              <w:rPr>
                <w:rFonts w:eastAsiaTheme="minorEastAsia"/>
                <w:b/>
                <w:bCs/>
                <w:lang w:val="eu-ES"/>
              </w:rPr>
              <w:t>Benetako orduak</w:t>
            </w:r>
          </w:p>
        </w:tc>
      </w:tr>
      <w:tr w:rsidR="00EF3675" w:rsidRPr="00EF3675" w14:paraId="45948033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A614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Webgunea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1EF1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B693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19FE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F108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56586" w14:textId="1794D16B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1367129E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100C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Posterra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8F4D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4906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5309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2A4E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4C85A" w14:textId="4332BF2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0C2ECBEF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FCDB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Aurkezpena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4603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9CA8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261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EBE9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4055" w14:textId="0CDC0760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6FDA24F0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3523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Dokumentazioa - Memoria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6B16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1011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5DA7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A4B6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3BA2C" w14:textId="701396EF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2229CB22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0E2A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 xml:space="preserve">Memoriaren Eranskinak - </w:t>
            </w:r>
            <w:proofErr w:type="spellStart"/>
            <w:r w:rsidRPr="00EF3675">
              <w:rPr>
                <w:rFonts w:eastAsiaTheme="minorEastAsia"/>
                <w:lang w:val="eu-ES"/>
              </w:rPr>
              <w:t>OpenUP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2836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A059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2C35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B7BC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86FE7" w14:textId="3A923D58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773E0DEF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A581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Memoriaren Eranskinak - CCII-2016N-02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0AA6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5267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19ED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7124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735F6" w14:textId="17482FD0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60DFC887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756C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Memoriaren Eranskinak - Sistemaren Espezifikazioa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83C7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5770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3DFB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74F0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60237" w14:textId="475F060B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0D746F2C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C700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Barne Kudeaketa - Plangintza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0A50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8B8F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C763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0405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6129A" w14:textId="2377B8C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42EA59BD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9A90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Barne Kudeaketa - Jarraipen eta Kontrola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6D44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9335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395D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67D9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0B91D" w14:textId="42F86988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5FEC5846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7716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</w:t>
            </w:r>
            <w:proofErr w:type="spellStart"/>
            <w:r w:rsidRPr="00EF3675">
              <w:rPr>
                <w:rFonts w:eastAsiaTheme="minorEastAsia"/>
                <w:lang w:val="eu-ES"/>
              </w:rPr>
              <w:t>OpenUP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Eredua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4F27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B93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36EA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97E9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48482" w14:textId="4EF56BEF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46595DF9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6899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Editore Grafikoa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7006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8A17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947D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23E7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31A01" w14:textId="383A8E62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039D0DCE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E97A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ModelEditor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Testu Editorea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ED3A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7FF2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3164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B84D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715D3" w14:textId="39752848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5029867A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C9F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lastRenderedPageBreak/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Datu Basea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0FDC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4B6F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9300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5140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D9B" w14:textId="5E973476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50745D5E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E7FC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Web Interfazea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9D71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CB4C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F4E1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4684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E336" w14:textId="69C478B1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  <w:tr w:rsidR="00EF3675" w:rsidRPr="00EF3675" w14:paraId="0F57A102" w14:textId="77777777" w:rsidTr="00EF3675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CC52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proofErr w:type="spellStart"/>
            <w:r w:rsidRPr="00EF3675">
              <w:rPr>
                <w:rFonts w:eastAsiaTheme="minorEastAsia"/>
                <w:lang w:val="eu-ES"/>
              </w:rPr>
              <w:t>IOSystem</w:t>
            </w:r>
            <w:proofErr w:type="spellEnd"/>
            <w:r w:rsidRPr="00EF3675">
              <w:rPr>
                <w:rFonts w:eastAsiaTheme="minorEastAsia"/>
                <w:lang w:val="eu-ES"/>
              </w:rPr>
              <w:t xml:space="preserve"> - Web Kodea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3237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4C4F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54EF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I3-I7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0D53" w14:textId="77777777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  <w:r w:rsidRPr="00EF3675">
              <w:rPr>
                <w:rFonts w:eastAsiaTheme="minorEastAsia"/>
                <w:lang w:val="eu-ES"/>
              </w:rPr>
              <w:t> 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DAFB" w14:textId="315718BC" w:rsidR="00EF3675" w:rsidRPr="00EF3675" w:rsidRDefault="00EF3675" w:rsidP="00EF3675">
            <w:pPr>
              <w:widowControl/>
              <w:spacing w:after="120" w:line="276" w:lineRule="auto"/>
              <w:rPr>
                <w:rFonts w:eastAsiaTheme="minorEastAsia"/>
                <w:lang w:val="eu-ES"/>
              </w:rPr>
            </w:pPr>
          </w:p>
        </w:tc>
      </w:tr>
    </w:tbl>
    <w:p w14:paraId="1D25175B" w14:textId="42E4A718" w:rsidR="00D8366F" w:rsidRPr="00587333" w:rsidRDefault="000245C9" w:rsidP="00587333">
      <w:pPr>
        <w:pStyle w:val="Ttulo1"/>
        <w:rPr>
          <w:b w:val="0"/>
        </w:rPr>
      </w:pPr>
      <w:r>
        <w:t xml:space="preserve">4.  </w:t>
      </w:r>
      <w:proofErr w:type="spellStart"/>
      <w:r w:rsidR="004761E8">
        <w:t>Arazoak</w:t>
      </w:r>
      <w:proofErr w:type="spellEnd"/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Arazoa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Oharrak</w:t>
            </w:r>
            <w:proofErr w:type="spellEnd"/>
          </w:p>
        </w:tc>
      </w:tr>
      <w:tr w:rsidR="00D8366F" w:rsidRPr="00F97EC3" w14:paraId="7A86B7B9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C4BE" w14:textId="0656B42B" w:rsidR="00D8366F" w:rsidRDefault="007C18F2">
            <w:pPr>
              <w:pStyle w:val="Textoindependiente"/>
              <w:ind w:left="0"/>
            </w:pPr>
            <w:proofErr w:type="spellStart"/>
            <w:r>
              <w:t>Ordenagailuarekin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F56" w14:textId="644AD6AF" w:rsidR="00D8366F" w:rsidRDefault="00F97EC3">
            <w:pPr>
              <w:pStyle w:val="Textoindependiente"/>
              <w:ind w:left="0"/>
            </w:pPr>
            <w:proofErr w:type="spellStart"/>
            <w:r>
              <w:t>Itxita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0691" w14:textId="07B4CA2D" w:rsidR="00D8366F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Urtarrilaren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bukaera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aldera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ordenagailuarekin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arazo</w:t>
            </w:r>
            <w:r>
              <w:rPr>
                <w:lang w:val="es-ES"/>
              </w:rPr>
              <w:t>ak</w:t>
            </w:r>
            <w:proofErr w:type="spellEnd"/>
            <w:r>
              <w:rPr>
                <w:lang w:val="es-ES"/>
              </w:rPr>
              <w:t xml:space="preserve"> izan </w:t>
            </w:r>
            <w:proofErr w:type="spellStart"/>
            <w:r>
              <w:rPr>
                <w:lang w:val="es-ES"/>
              </w:rPr>
              <w:t>nituen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 w:rsidRPr="003166A1">
              <w:rPr>
                <w:lang w:val="es-ES"/>
              </w:rPr>
              <w:t>Pantaila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urdinean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geratu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zitzaidan</w:t>
            </w:r>
            <w:proofErr w:type="spellEnd"/>
            <w:r w:rsidRPr="003166A1">
              <w:rPr>
                <w:lang w:val="es-ES"/>
              </w:rPr>
              <w:t xml:space="preserve">. </w:t>
            </w:r>
            <w:proofErr w:type="spellStart"/>
            <w:r w:rsidRPr="003166A1">
              <w:rPr>
                <w:lang w:val="es-ES"/>
              </w:rPr>
              <w:t>Konpontzen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saiatu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nintzen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baina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azkenean</w:t>
            </w:r>
            <w:proofErr w:type="spellEnd"/>
            <w:r w:rsidRPr="003166A1">
              <w:rPr>
                <w:lang w:val="es-ES"/>
              </w:rPr>
              <w:t xml:space="preserve"> Windows </w:t>
            </w:r>
            <w:proofErr w:type="spellStart"/>
            <w:r w:rsidRPr="003166A1">
              <w:rPr>
                <w:lang w:val="es-ES"/>
              </w:rPr>
              <w:t>berrinstalatu</w:t>
            </w:r>
            <w:proofErr w:type="spellEnd"/>
            <w:r w:rsidRPr="003166A1">
              <w:rPr>
                <w:lang w:val="es-ES"/>
              </w:rPr>
              <w:t xml:space="preserve"> </w:t>
            </w:r>
            <w:proofErr w:type="spellStart"/>
            <w:r w:rsidRPr="003166A1">
              <w:rPr>
                <w:lang w:val="es-ES"/>
              </w:rPr>
              <w:t>behar</w:t>
            </w:r>
            <w:proofErr w:type="spellEnd"/>
            <w:r w:rsidRPr="003166A1">
              <w:rPr>
                <w:lang w:val="es-ES"/>
              </w:rPr>
              <w:t xml:space="preserve"> izan </w:t>
            </w:r>
            <w:proofErr w:type="spellStart"/>
            <w:r w:rsidRPr="003166A1">
              <w:rPr>
                <w:lang w:val="es-ES"/>
              </w:rPr>
              <w:t>nuen</w:t>
            </w:r>
            <w:proofErr w:type="spellEnd"/>
            <w:r w:rsidRPr="003166A1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Informaziorik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nuen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galdu</w:t>
            </w:r>
            <w:proofErr w:type="spellEnd"/>
            <w:r w:rsidRPr="00F97EC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GitHub-en </w:t>
            </w:r>
            <w:proofErr w:type="spellStart"/>
            <w:r>
              <w:rPr>
                <w:lang w:val="es-ES"/>
              </w:rPr>
              <w:t>nuelako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guztia</w:t>
            </w:r>
            <w:proofErr w:type="spellEnd"/>
            <w:r>
              <w:rPr>
                <w:lang w:val="es-ES"/>
              </w:rPr>
              <w:t xml:space="preserve"> eta </w:t>
            </w:r>
            <w:proofErr w:type="spellStart"/>
            <w:r>
              <w:rPr>
                <w:lang w:val="es-ES"/>
              </w:rPr>
              <w:t>segurtasun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kopiak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nituelako</w:t>
            </w:r>
            <w:proofErr w:type="spellEnd"/>
            <w:r>
              <w:rPr>
                <w:lang w:val="es-ES"/>
              </w:rPr>
              <w:t xml:space="preserve">. Hala ere, sistema eta </w:t>
            </w:r>
            <w:proofErr w:type="spellStart"/>
            <w:r>
              <w:rPr>
                <w:lang w:val="es-ES"/>
              </w:rPr>
              <w:t>aplikazioak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berristalatzen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denbora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dexente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pasatu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nuen</w:t>
            </w:r>
            <w:proofErr w:type="spellEnd"/>
            <w:r>
              <w:rPr>
                <w:lang w:val="es-ES"/>
              </w:rPr>
              <w:t xml:space="preserve">. </w:t>
            </w:r>
            <w:r w:rsidRPr="00F97EC3">
              <w:rPr>
                <w:lang w:val="es-ES"/>
              </w:rPr>
              <w:t xml:space="preserve">Horren </w:t>
            </w:r>
            <w:proofErr w:type="spellStart"/>
            <w:r>
              <w:rPr>
                <w:lang w:val="es-ES"/>
              </w:rPr>
              <w:t>guztiaren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ondorioz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astebete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inguru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galdu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nuen</w:t>
            </w:r>
            <w:proofErr w:type="spellEnd"/>
            <w:r w:rsidRPr="00F97EC3">
              <w:rPr>
                <w:lang w:val="es-ES"/>
              </w:rPr>
              <w:t>.</w:t>
            </w:r>
          </w:p>
        </w:tc>
      </w:tr>
      <w:tr w:rsidR="00F97EC3" w:rsidRPr="00F97EC3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Default="00F97EC3">
            <w:pPr>
              <w:pStyle w:val="Textoindependiente"/>
              <w:ind w:left="0"/>
            </w:pPr>
            <w:proofErr w:type="spellStart"/>
            <w:r>
              <w:t>Xtext-ekin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Default="00F97EC3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EEF" w14:textId="320F2F96" w:rsidR="00F97EC3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Arazo</w:t>
            </w:r>
            <w:proofErr w:type="spellEnd"/>
            <w:r w:rsidRPr="00F97EC3">
              <w:rPr>
                <w:lang w:val="es-ES"/>
              </w:rPr>
              <w:t xml:space="preserve"> pila bat </w:t>
            </w:r>
            <w:proofErr w:type="spellStart"/>
            <w:r w:rsidRPr="00F97EC3">
              <w:rPr>
                <w:lang w:val="es-ES"/>
              </w:rPr>
              <w:t>ari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edukitzen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xtext-kin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denbora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eragin</w:t>
            </w:r>
            <w:proofErr w:type="spellEnd"/>
            <w:r w:rsidRPr="00F97EC3">
              <w:rPr>
                <w:lang w:val="es-ES"/>
              </w:rPr>
              <w:t xml:space="preserve"> du. Bat-batean </w:t>
            </w:r>
            <w:proofErr w:type="spellStart"/>
            <w:r w:rsidRPr="00F97EC3">
              <w:rPr>
                <w:lang w:val="es-ES"/>
              </w:rPr>
              <w:t>erroreak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agertzen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dira</w:t>
            </w:r>
            <w:proofErr w:type="spellEnd"/>
            <w:r w:rsidRPr="00F97EC3">
              <w:rPr>
                <w:lang w:val="es-ES"/>
              </w:rPr>
              <w:t xml:space="preserve"> eta oso </w:t>
            </w:r>
            <w:proofErr w:type="spellStart"/>
            <w:r w:rsidRPr="00F97EC3">
              <w:rPr>
                <w:lang w:val="es-ES"/>
              </w:rPr>
              <w:t>zaila</w:t>
            </w:r>
            <w:proofErr w:type="spellEnd"/>
            <w:r w:rsidRPr="00F97EC3">
              <w:rPr>
                <w:lang w:val="es-ES"/>
              </w:rPr>
              <w:t xml:space="preserve"> da </w:t>
            </w:r>
            <w:proofErr w:type="spellStart"/>
            <w:r w:rsidRPr="00F97EC3">
              <w:rPr>
                <w:lang w:val="es-ES"/>
              </w:rPr>
              <w:t>konpontzea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Batzuetan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nahikoa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Bestetan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sortutako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behar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funtzionatzen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badu</w:t>
            </w:r>
            <w:proofErr w:type="spellEnd"/>
            <w:r w:rsidRPr="00F97EC3">
              <w:rPr>
                <w:lang w:val="es-ES"/>
              </w:rPr>
              <w:t xml:space="preserve">, </w:t>
            </w:r>
            <w:proofErr w:type="spellStart"/>
            <w:r w:rsidRPr="00F97EC3">
              <w:rPr>
                <w:lang w:val="es-ES"/>
              </w:rPr>
              <w:t>metadata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proiektuak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inportatu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>
              <w:t>Kodea</w:t>
            </w:r>
            <w:proofErr w:type="spellEnd"/>
            <w:r>
              <w:t xml:space="preserve"> </w:t>
            </w:r>
            <w:proofErr w:type="spellStart"/>
            <w:r>
              <w:t>sortzen</w:t>
            </w:r>
            <w:proofErr w:type="spellEnd"/>
            <w:r>
              <w:t xml:space="preserve"> </w:t>
            </w:r>
            <w:proofErr w:type="spellStart"/>
            <w:r>
              <w:t>denbora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behar</w:t>
            </w:r>
            <w:proofErr w:type="spellEnd"/>
            <w:r>
              <w:t xml:space="preserve"> </w:t>
            </w:r>
            <w:proofErr w:type="spellStart"/>
            <w:r>
              <w:t>duenez</w:t>
            </w:r>
            <w:proofErr w:type="spellEnd"/>
            <w:r>
              <w:t xml:space="preserve">, </w:t>
            </w:r>
            <w:proofErr w:type="spellStart"/>
            <w:r>
              <w:t>prozesu</w:t>
            </w:r>
            <w:proofErr w:type="spellEnd"/>
            <w:r>
              <w:t xml:space="preserve"> 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luza</w:t>
            </w:r>
            <w:proofErr w:type="spellEnd"/>
            <w:r>
              <w:t xml:space="preserve"> </w:t>
            </w:r>
            <w:proofErr w:type="spellStart"/>
            <w:r>
              <w:t>daiteke</w:t>
            </w:r>
            <w:proofErr w:type="spellEnd"/>
            <w:r>
              <w:t>.</w:t>
            </w:r>
          </w:p>
        </w:tc>
      </w:tr>
      <w:tr w:rsidR="000D0F6D" w:rsidRPr="000D0F6D" w14:paraId="31B42340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C7C2" w14:textId="2C14E7FE" w:rsidR="000D0F6D" w:rsidRDefault="000D0F6D">
            <w:pPr>
              <w:pStyle w:val="Textoindependiente"/>
              <w:ind w:left="0"/>
            </w:pPr>
            <w:proofErr w:type="spellStart"/>
            <w:r>
              <w:t>OpenUp</w:t>
            </w:r>
            <w:proofErr w:type="spellEnd"/>
            <w:r>
              <w:t xml:space="preserve"> </w:t>
            </w:r>
            <w:proofErr w:type="spellStart"/>
            <w:r>
              <w:t>ereduarekin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32AC" w14:textId="79566B57" w:rsidR="000D0F6D" w:rsidRDefault="002375F8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B81E" w14:textId="03974D9E" w:rsidR="000D0F6D" w:rsidRPr="003166A1" w:rsidRDefault="000D0F6D">
            <w:pPr>
              <w:pStyle w:val="Textoindependiente"/>
              <w:ind w:left="0"/>
            </w:pPr>
            <w:r w:rsidRPr="003166A1">
              <w:t>EPF Composer-</w:t>
            </w:r>
            <w:proofErr w:type="spellStart"/>
            <w:r w:rsidRPr="003166A1">
              <w:t>etik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exportatutako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ereduak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ez</w:t>
            </w:r>
            <w:proofErr w:type="spellEnd"/>
            <w:r w:rsidRPr="003166A1">
              <w:t xml:space="preserve"> du </w:t>
            </w:r>
            <w:proofErr w:type="spellStart"/>
            <w:r w:rsidRPr="003166A1">
              <w:t>zuzenean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balio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editore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grafikoarentzako</w:t>
            </w:r>
            <w:proofErr w:type="spellEnd"/>
            <w:r w:rsidRPr="003166A1">
              <w:t xml:space="preserve">. </w:t>
            </w:r>
            <w:proofErr w:type="spellStart"/>
            <w:r w:rsidRPr="003166A1">
              <w:t>Hainbat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transformazio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egin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behar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dira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erroreak</w:t>
            </w:r>
            <w:proofErr w:type="spellEnd"/>
            <w:r w:rsidRPr="003166A1">
              <w:t xml:space="preserve"> </w:t>
            </w:r>
            <w:proofErr w:type="spellStart"/>
            <w:r w:rsidRPr="003166A1">
              <w:t>konpontzeko</w:t>
            </w:r>
            <w:proofErr w:type="spellEnd"/>
            <w:r w:rsidRPr="003166A1">
              <w:t>.</w:t>
            </w:r>
          </w:p>
        </w:tc>
      </w:tr>
    </w:tbl>
    <w:p w14:paraId="341F2A69" w14:textId="159B0DF7" w:rsidR="00A15332" w:rsidRPr="000245C9" w:rsidRDefault="000245C9" w:rsidP="00B7002B">
      <w:pPr>
        <w:pStyle w:val="Ttulo1"/>
      </w:pPr>
      <w:r w:rsidRPr="008A4D87">
        <w:t xml:space="preserve">5.  </w:t>
      </w:r>
      <w:proofErr w:type="spellStart"/>
      <w:r w:rsidR="004761E8">
        <w:t>Ebaluazio</w:t>
      </w:r>
      <w:proofErr w:type="spellEnd"/>
      <w:r w:rsidR="004761E8">
        <w:t xml:space="preserve"> </w:t>
      </w:r>
      <w:proofErr w:type="spellStart"/>
      <w:r w:rsidR="004761E8">
        <w:t>irizpideak</w:t>
      </w:r>
      <w:proofErr w:type="spellEnd"/>
    </w:p>
    <w:p w14:paraId="6244C3B5" w14:textId="32B992F0" w:rsidR="00BF0928" w:rsidRPr="00152DA9" w:rsidRDefault="00F97EC3" w:rsidP="00152DA9">
      <w:pPr>
        <w:pStyle w:val="Prrafodelista"/>
        <w:numPr>
          <w:ilvl w:val="0"/>
          <w:numId w:val="41"/>
        </w:numPr>
        <w:rPr>
          <w:b/>
        </w:rPr>
      </w:pPr>
      <w:bookmarkStart w:id="1" w:name="_Hlk73294408"/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betetzea</w:t>
      </w:r>
      <w:proofErr w:type="spellEnd"/>
      <w:r w:rsidRPr="00F97EC3">
        <w:t>.</w:t>
      </w:r>
    </w:p>
    <w:p w14:paraId="510EC354" w14:textId="0D038E04" w:rsidR="00BF0928" w:rsidRPr="00152DA9" w:rsidRDefault="00F97EC3" w:rsidP="00BF0928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planifikatutako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lan-ataza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gehienak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gauzatzea</w:t>
      </w:r>
      <w:proofErr w:type="spellEnd"/>
      <w:r w:rsidRPr="00BF0928">
        <w:rPr>
          <w:lang w:val="es-ES"/>
        </w:rPr>
        <w:t>.</w:t>
      </w:r>
    </w:p>
    <w:p w14:paraId="1865D339" w14:textId="406DCA85" w:rsidR="00F97EC3" w:rsidRPr="00BF0928" w:rsidRDefault="00F97EC3" w:rsidP="00BF0928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arazaoak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identifikatu</w:t>
      </w:r>
      <w:proofErr w:type="spellEnd"/>
      <w:r w:rsidRPr="00BF0928">
        <w:rPr>
          <w:lang w:val="es-ES"/>
        </w:rPr>
        <w:t xml:space="preserve"> eta </w:t>
      </w:r>
      <w:proofErr w:type="spellStart"/>
      <w:r w:rsidRPr="00BF0928">
        <w:rPr>
          <w:lang w:val="es-ES"/>
        </w:rPr>
        <w:t>konpontzea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edo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mitigatzea</w:t>
      </w:r>
      <w:proofErr w:type="spellEnd"/>
      <w:r w:rsidRPr="00BF0928">
        <w:rPr>
          <w:lang w:val="es-ES"/>
        </w:rPr>
        <w:t>.</w:t>
      </w:r>
    </w:p>
    <w:bookmarkEnd w:id="1"/>
    <w:p w14:paraId="0EB6B6DD" w14:textId="4C7B43E9" w:rsidR="00766B33" w:rsidRPr="00587333" w:rsidRDefault="000245C9" w:rsidP="00587333">
      <w:pPr>
        <w:pStyle w:val="Ttulo1"/>
      </w:pPr>
      <w:r>
        <w:t>6</w:t>
      </w:r>
      <w:r w:rsidRPr="008A4D87">
        <w:t xml:space="preserve">.  </w:t>
      </w:r>
      <w:proofErr w:type="spellStart"/>
      <w:r w:rsidR="004761E8">
        <w:t>Ebaluazioa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helburua</w:t>
            </w:r>
            <w:proofErr w:type="spellEnd"/>
          </w:p>
        </w:tc>
        <w:tc>
          <w:tcPr>
            <w:tcW w:w="3765" w:type="dxa"/>
          </w:tcPr>
          <w:p w14:paraId="06C419B1" w14:textId="0FC58F04" w:rsidR="00F97EC3" w:rsidRPr="00F97EC3" w:rsidRDefault="00F97EC3" w:rsidP="001E146F">
            <w:pPr>
              <w:spacing w:before="40" w:after="40"/>
              <w:rPr>
                <w:bCs/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I1</w:t>
            </w:r>
          </w:p>
        </w:tc>
      </w:tr>
      <w:tr w:rsidR="00766B33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data</w:t>
            </w:r>
          </w:p>
        </w:tc>
        <w:tc>
          <w:tcPr>
            <w:tcW w:w="3765" w:type="dxa"/>
          </w:tcPr>
          <w:p w14:paraId="4ED98B1C" w14:textId="533F9C4D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2021/0</w:t>
            </w:r>
            <w:r w:rsidR="0039432A">
              <w:rPr>
                <w:iCs/>
              </w:rPr>
              <w:t>2</w:t>
            </w:r>
            <w:r>
              <w:rPr>
                <w:iCs/>
              </w:rPr>
              <w:t>/04</w:t>
            </w:r>
          </w:p>
        </w:tc>
      </w:tr>
      <w:tr w:rsidR="00766B33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Partaideak</w:t>
            </w:r>
            <w:proofErr w:type="spellEnd"/>
          </w:p>
        </w:tc>
        <w:tc>
          <w:tcPr>
            <w:tcW w:w="3765" w:type="dxa"/>
          </w:tcPr>
          <w:p w14:paraId="3D5C211A" w14:textId="5B0FDB93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JE</w:t>
            </w:r>
          </w:p>
        </w:tc>
      </w:tr>
      <w:tr w:rsidR="00766B33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Proiektuaren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3765" w:type="dxa"/>
          </w:tcPr>
          <w:p w14:paraId="2C6C0985" w14:textId="3DE477D6" w:rsidR="00766B33" w:rsidRPr="001E146F" w:rsidRDefault="00F97EC3" w:rsidP="001E146F">
            <w:pPr>
              <w:spacing w:before="40" w:after="40"/>
              <w:rPr>
                <w:iCs/>
              </w:rPr>
            </w:pPr>
            <w:proofErr w:type="spellStart"/>
            <w:r w:rsidRPr="00F97EC3">
              <w:rPr>
                <w:rFonts w:ascii="Times" w:hAnsi="Times"/>
                <w:iCs/>
                <w:color w:val="000000" w:themeColor="text1"/>
              </w:rPr>
              <w:t>Berdea</w:t>
            </w:r>
            <w:proofErr w:type="spellEnd"/>
          </w:p>
        </w:tc>
      </w:tr>
    </w:tbl>
    <w:p w14:paraId="473B22E8" w14:textId="77777777" w:rsidR="009A5845" w:rsidRDefault="009A5845" w:rsidP="009A5845">
      <w:pPr>
        <w:pStyle w:val="Prrafodelista"/>
        <w:rPr>
          <w:b/>
          <w:bCs/>
        </w:rPr>
      </w:pPr>
      <w:bookmarkStart w:id="2" w:name="_Hlk73294425"/>
    </w:p>
    <w:p w14:paraId="699117DD" w14:textId="297D4E8C" w:rsidR="00766B33" w:rsidRPr="00BF0928" w:rsidRDefault="004761E8" w:rsidP="00BF0928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Helburuekiko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30EAB996" w14:textId="4BBD8181" w:rsidR="00F97EC3" w:rsidRDefault="00F97EC3" w:rsidP="00F97EC3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401E209C" w14:textId="77777777" w:rsidR="00BF0928" w:rsidRDefault="00BF0928" w:rsidP="00F97EC3">
      <w:pPr>
        <w:ind w:firstLine="720"/>
      </w:pPr>
    </w:p>
    <w:p w14:paraId="7D711F9F" w14:textId="6C050D8B" w:rsidR="00766B33" w:rsidRPr="00BF0928" w:rsidRDefault="00D77D46" w:rsidP="00BF0928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proofErr w:type="spellStart"/>
      <w:r w:rsidRPr="00BF0928">
        <w:rPr>
          <w:b/>
          <w:bCs/>
          <w:lang w:val="es-ES"/>
        </w:rPr>
        <w:t>Planifikatutako</w:t>
      </w:r>
      <w:proofErr w:type="spellEnd"/>
      <w:r w:rsidRPr="00BF0928">
        <w:rPr>
          <w:b/>
          <w:bCs/>
          <w:lang w:val="es-ES"/>
        </w:rPr>
        <w:t xml:space="preserve"> eta </w:t>
      </w:r>
      <w:proofErr w:type="spellStart"/>
      <w:r w:rsidRPr="00BF0928">
        <w:rPr>
          <w:b/>
          <w:bCs/>
          <w:lang w:val="es-ES"/>
        </w:rPr>
        <w:t>burututako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lan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atazak</w:t>
      </w:r>
      <w:proofErr w:type="spellEnd"/>
    </w:p>
    <w:p w14:paraId="5893D2C0" w14:textId="7D7A885F" w:rsidR="00BF0928" w:rsidRDefault="00F97EC3" w:rsidP="00BF0928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59D89684" w14:textId="77777777" w:rsidR="00997A2B" w:rsidRDefault="00997A2B" w:rsidP="00997A2B">
      <w:pPr>
        <w:pStyle w:val="Prrafodelista"/>
        <w:rPr>
          <w:b/>
          <w:bCs/>
        </w:rPr>
      </w:pPr>
    </w:p>
    <w:p w14:paraId="114E16D8" w14:textId="1F67529A" w:rsidR="00766B33" w:rsidRPr="00BF0928" w:rsidRDefault="00F97EC3" w:rsidP="00BF0928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Ebaluazio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irizpideen</w:t>
      </w:r>
      <w:proofErr w:type="spellEnd"/>
      <w:r w:rsidR="00D77D46" w:rsidRPr="00BF0928">
        <w:rPr>
          <w:b/>
          <w:bCs/>
        </w:rPr>
        <w:t xml:space="preserve"> </w:t>
      </w:r>
      <w:proofErr w:type="spellStart"/>
      <w:r w:rsidR="00D77D46" w:rsidRPr="00BF0928">
        <w:rPr>
          <w:b/>
          <w:bCs/>
        </w:rPr>
        <w:t>araberako</w:t>
      </w:r>
      <w:proofErr w:type="spellEnd"/>
      <w:r w:rsidR="00D77D46" w:rsidRPr="00BF0928">
        <w:rPr>
          <w:b/>
          <w:bCs/>
        </w:rPr>
        <w:t xml:space="preserve"> </w:t>
      </w:r>
      <w:proofErr w:type="spellStart"/>
      <w:r w:rsidR="00D77D46" w:rsidRPr="00BF0928">
        <w:rPr>
          <w:b/>
          <w:bCs/>
        </w:rPr>
        <w:t>ebaluazioa</w:t>
      </w:r>
      <w:proofErr w:type="spellEnd"/>
    </w:p>
    <w:p w14:paraId="2A83973D" w14:textId="452A6399" w:rsidR="00997A2B" w:rsidRPr="00997A2B" w:rsidRDefault="00F97EC3" w:rsidP="00997A2B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516FCAEA" w14:textId="6513251C" w:rsidR="00766B33" w:rsidRPr="00BF0928" w:rsidRDefault="00D77D46" w:rsidP="00BF0928">
      <w:pPr>
        <w:pStyle w:val="Prrafodelista"/>
        <w:numPr>
          <w:ilvl w:val="0"/>
          <w:numId w:val="42"/>
        </w:numPr>
        <w:rPr>
          <w:b/>
          <w:bCs/>
        </w:rPr>
      </w:pPr>
      <w:r w:rsidRPr="00BF0928">
        <w:rPr>
          <w:b/>
          <w:bCs/>
        </w:rPr>
        <w:t xml:space="preserve">Beste </w:t>
      </w:r>
      <w:proofErr w:type="spellStart"/>
      <w:r w:rsidRPr="00BF0928">
        <w:rPr>
          <w:b/>
          <w:bCs/>
        </w:rPr>
        <w:t>kezkak</w:t>
      </w:r>
      <w:proofErr w:type="spellEnd"/>
      <w:r w:rsidRPr="00BF0928">
        <w:rPr>
          <w:b/>
          <w:bCs/>
        </w:rPr>
        <w:t xml:space="preserve"> eta </w:t>
      </w:r>
      <w:proofErr w:type="spellStart"/>
      <w:r w:rsidRPr="00BF0928">
        <w:rPr>
          <w:b/>
          <w:bCs/>
        </w:rPr>
        <w:t>desbiderapenak</w:t>
      </w:r>
      <w:proofErr w:type="spellEnd"/>
    </w:p>
    <w:p w14:paraId="12E60ED8" w14:textId="5D5D37AC" w:rsidR="00F97EC3" w:rsidRPr="00F97EC3" w:rsidRDefault="00F97EC3" w:rsidP="001E146F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  <w:bookmarkEnd w:id="2"/>
    </w:p>
    <w:sectPr w:rsidR="00F97EC3" w:rsidRPr="00F97EC3" w:rsidSect="004D6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35AC" w14:textId="77777777" w:rsidR="00992A8D" w:rsidRDefault="00992A8D">
      <w:r>
        <w:separator/>
      </w:r>
    </w:p>
  </w:endnote>
  <w:endnote w:type="continuationSeparator" w:id="0">
    <w:p w14:paraId="1D4C233A" w14:textId="77777777" w:rsidR="00992A8D" w:rsidRDefault="0099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292B" w14:textId="77777777" w:rsidR="00C8538F" w:rsidRDefault="00C853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7388" w14:textId="168E3A1C" w:rsidR="00D1755E" w:rsidRPr="00C8538F" w:rsidRDefault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F97EC3">
      <w:rPr>
        <w:rFonts w:asciiTheme="minorHAnsi" w:hAnsiTheme="minorHAnsi" w:cstheme="minorHAnsi"/>
        <w:sz w:val="22"/>
        <w:szCs w:val="22"/>
      </w:rPr>
      <w:t>3/04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EFD2" w14:textId="77777777" w:rsidR="00C8538F" w:rsidRDefault="00C853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146F" w14:textId="77777777" w:rsidR="00992A8D" w:rsidRDefault="00992A8D">
      <w:r>
        <w:separator/>
      </w:r>
    </w:p>
  </w:footnote>
  <w:footnote w:type="continuationSeparator" w:id="0">
    <w:p w14:paraId="2EDEBFD9" w14:textId="77777777" w:rsidR="00992A8D" w:rsidRDefault="00992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CDB4" w14:textId="77777777" w:rsidR="00C8538F" w:rsidRDefault="00C853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C8538F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C4B" w14:textId="77777777" w:rsidR="00C8538F" w:rsidRDefault="00C853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E0AD7"/>
    <w:multiLevelType w:val="hybridMultilevel"/>
    <w:tmpl w:val="07A8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37BA66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901CE6"/>
    <w:multiLevelType w:val="hybridMultilevel"/>
    <w:tmpl w:val="D518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6"/>
  </w:num>
  <w:num w:numId="40">
    <w:abstractNumId w:val="17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426F6"/>
    <w:rsid w:val="000561FC"/>
    <w:rsid w:val="00083367"/>
    <w:rsid w:val="000B6D46"/>
    <w:rsid w:val="000D0F6D"/>
    <w:rsid w:val="000D3A43"/>
    <w:rsid w:val="00152DA9"/>
    <w:rsid w:val="00170DD9"/>
    <w:rsid w:val="001E146F"/>
    <w:rsid w:val="002375F8"/>
    <w:rsid w:val="00241C30"/>
    <w:rsid w:val="002A522C"/>
    <w:rsid w:val="003166A1"/>
    <w:rsid w:val="00385986"/>
    <w:rsid w:val="0039432A"/>
    <w:rsid w:val="003C7438"/>
    <w:rsid w:val="003D20BC"/>
    <w:rsid w:val="003F143C"/>
    <w:rsid w:val="00430737"/>
    <w:rsid w:val="004761E8"/>
    <w:rsid w:val="00476A3B"/>
    <w:rsid w:val="004D621B"/>
    <w:rsid w:val="004E307A"/>
    <w:rsid w:val="00530229"/>
    <w:rsid w:val="00546730"/>
    <w:rsid w:val="00587333"/>
    <w:rsid w:val="005F5C34"/>
    <w:rsid w:val="00612E0C"/>
    <w:rsid w:val="00676232"/>
    <w:rsid w:val="00727997"/>
    <w:rsid w:val="00766B33"/>
    <w:rsid w:val="0077533F"/>
    <w:rsid w:val="007C18F2"/>
    <w:rsid w:val="007C2F61"/>
    <w:rsid w:val="007C62A1"/>
    <w:rsid w:val="008038E0"/>
    <w:rsid w:val="008526D0"/>
    <w:rsid w:val="008A4D87"/>
    <w:rsid w:val="008B14EC"/>
    <w:rsid w:val="008E393D"/>
    <w:rsid w:val="009367DD"/>
    <w:rsid w:val="00966AFA"/>
    <w:rsid w:val="00992A8D"/>
    <w:rsid w:val="00997A2B"/>
    <w:rsid w:val="009A5845"/>
    <w:rsid w:val="009D6937"/>
    <w:rsid w:val="009E06D0"/>
    <w:rsid w:val="00A15332"/>
    <w:rsid w:val="00A31804"/>
    <w:rsid w:val="00AC5C10"/>
    <w:rsid w:val="00AD3E93"/>
    <w:rsid w:val="00B21F85"/>
    <w:rsid w:val="00B5408F"/>
    <w:rsid w:val="00B7002B"/>
    <w:rsid w:val="00BB2A09"/>
    <w:rsid w:val="00BF0928"/>
    <w:rsid w:val="00C031D9"/>
    <w:rsid w:val="00C72CDA"/>
    <w:rsid w:val="00C8538F"/>
    <w:rsid w:val="00C93D0D"/>
    <w:rsid w:val="00CB4A37"/>
    <w:rsid w:val="00D1755E"/>
    <w:rsid w:val="00D53CF1"/>
    <w:rsid w:val="00D77D46"/>
    <w:rsid w:val="00D8366F"/>
    <w:rsid w:val="00DA1BD4"/>
    <w:rsid w:val="00DB3AE9"/>
    <w:rsid w:val="00DC327E"/>
    <w:rsid w:val="00E05A6B"/>
    <w:rsid w:val="00EF3675"/>
    <w:rsid w:val="00EF62E7"/>
    <w:rsid w:val="00F97EC3"/>
    <w:rsid w:val="00FA118F"/>
    <w:rsid w:val="00FA7BFE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BF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96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1</vt:lpstr>
      <vt:lpstr>Iteration Plan</vt:lpstr>
    </vt:vector>
  </TitlesOfParts>
  <Company>&lt;Company Name&gt;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1</dc:title>
  <dc:subject>&lt;Project Name&gt;</dc:subject>
  <dc:creator>Julen Etxaniz Aragoneses</dc:creator>
  <cp:keywords/>
  <dc:description/>
  <cp:lastModifiedBy>Julen Etxaniz Aragoneses</cp:lastModifiedBy>
  <cp:revision>30</cp:revision>
  <cp:lastPrinted>2021-09-07T20:00:00Z</cp:lastPrinted>
  <dcterms:created xsi:type="dcterms:W3CDTF">2021-01-22T21:49:00Z</dcterms:created>
  <dcterms:modified xsi:type="dcterms:W3CDTF">2021-09-07T20:00:00Z</dcterms:modified>
</cp:coreProperties>
</file>