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266" w14:textId="1531BBDB" w:rsidR="003C7438" w:rsidRPr="000E2F9A" w:rsidRDefault="004761E8">
      <w:pPr>
        <w:pStyle w:val="Ttulo"/>
        <w:rPr>
          <w:lang w:val="eu-ES"/>
        </w:rPr>
      </w:pPr>
      <w:r w:rsidRPr="000E2F9A">
        <w:rPr>
          <w:lang w:val="eu-ES"/>
        </w:rPr>
        <w:t xml:space="preserve">Iterazio Plana </w:t>
      </w:r>
      <w:r w:rsidR="003F0646">
        <w:rPr>
          <w:lang w:val="eu-ES"/>
        </w:rPr>
        <w:t>5</w:t>
      </w:r>
    </w:p>
    <w:p w14:paraId="602BD874" w14:textId="77777777" w:rsidR="003D20BC" w:rsidRPr="000E2F9A" w:rsidRDefault="003D20BC" w:rsidP="003D20BC">
      <w:pPr>
        <w:rPr>
          <w:lang w:val="eu-ES"/>
        </w:rPr>
      </w:pPr>
    </w:p>
    <w:p w14:paraId="7B5B8FC6" w14:textId="2282D649" w:rsidR="003C7438" w:rsidRPr="003319AD" w:rsidRDefault="008A4D87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1.  </w:t>
      </w:r>
      <w:r w:rsidR="004761E8" w:rsidRPr="000E2F9A">
        <w:rPr>
          <w:lang w:val="eu-ES"/>
        </w:rPr>
        <w:t>Mugarri garrantzitsuak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E2F9A" w14:paraId="35C3C5F6" w14:textId="77777777">
        <w:tc>
          <w:tcPr>
            <w:tcW w:w="4608" w:type="dxa"/>
          </w:tcPr>
          <w:p w14:paraId="02A79CD0" w14:textId="3AD96722" w:rsidR="003C7438" w:rsidRPr="000E2F9A" w:rsidRDefault="004761E8">
            <w:pPr>
              <w:rPr>
                <w:rFonts w:ascii="Arial" w:hAnsi="Arial" w:cs="Arial"/>
                <w:b/>
                <w:bCs/>
                <w:lang w:val="eu-ES"/>
              </w:rPr>
            </w:pPr>
            <w:bookmarkStart w:id="0" w:name="OLE_LINK1"/>
            <w:r w:rsidRPr="000E2F9A">
              <w:rPr>
                <w:rFonts w:ascii="Arial" w:hAnsi="Arial" w:cs="Arial"/>
                <w:b/>
                <w:bCs/>
                <w:lang w:val="eu-ES"/>
              </w:rPr>
              <w:t>Mugarria</w:t>
            </w:r>
          </w:p>
        </w:tc>
        <w:tc>
          <w:tcPr>
            <w:tcW w:w="1872" w:type="dxa"/>
          </w:tcPr>
          <w:p w14:paraId="73379108" w14:textId="293672FE" w:rsidR="003C7438" w:rsidRPr="000E2F9A" w:rsidRDefault="003C7438">
            <w:pPr>
              <w:rPr>
                <w:rFonts w:ascii="Arial" w:hAnsi="Arial" w:cs="Arial"/>
                <w:b/>
                <w:bCs/>
                <w:lang w:val="eu-ES"/>
              </w:rPr>
            </w:pPr>
            <w:r w:rsidRPr="000E2F9A">
              <w:rPr>
                <w:rFonts w:ascii="Arial" w:hAnsi="Arial" w:cs="Arial"/>
                <w:b/>
                <w:bCs/>
                <w:lang w:val="eu-ES"/>
              </w:rPr>
              <w:t>Dat</w:t>
            </w:r>
            <w:r w:rsidR="004761E8" w:rsidRPr="000E2F9A">
              <w:rPr>
                <w:rFonts w:ascii="Arial" w:hAnsi="Arial" w:cs="Arial"/>
                <w:b/>
                <w:bCs/>
                <w:lang w:val="eu-ES"/>
              </w:rPr>
              <w:t>a</w:t>
            </w:r>
          </w:p>
        </w:tc>
      </w:tr>
      <w:tr w:rsidR="003C7438" w:rsidRPr="000E2F9A" w14:paraId="1ED88BB5" w14:textId="77777777">
        <w:tc>
          <w:tcPr>
            <w:tcW w:w="4608" w:type="dxa"/>
          </w:tcPr>
          <w:p w14:paraId="328E480F" w14:textId="38DF8A5C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hasiera</w:t>
            </w:r>
          </w:p>
        </w:tc>
        <w:tc>
          <w:tcPr>
            <w:tcW w:w="1872" w:type="dxa"/>
          </w:tcPr>
          <w:p w14:paraId="176F2B30" w14:textId="1004A192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5</w:t>
            </w:r>
            <w:r w:rsidR="00766283" w:rsidRPr="000E2F9A">
              <w:rPr>
                <w:lang w:val="eu-ES"/>
              </w:rPr>
              <w:t>/1</w:t>
            </w:r>
            <w:r w:rsidR="003F0646">
              <w:rPr>
                <w:lang w:val="eu-ES"/>
              </w:rPr>
              <w:t>8</w:t>
            </w:r>
          </w:p>
        </w:tc>
      </w:tr>
      <w:tr w:rsidR="003C7438" w:rsidRPr="000E2F9A" w14:paraId="1063CFBD" w14:textId="77777777">
        <w:tc>
          <w:tcPr>
            <w:tcW w:w="4608" w:type="dxa"/>
          </w:tcPr>
          <w:p w14:paraId="266A2CD8" w14:textId="79ACFBBF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amaiera</w:t>
            </w:r>
          </w:p>
        </w:tc>
        <w:tc>
          <w:tcPr>
            <w:tcW w:w="1872" w:type="dxa"/>
          </w:tcPr>
          <w:p w14:paraId="5247325C" w14:textId="4700B461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6</w:t>
            </w:r>
            <w:r w:rsidRPr="000E2F9A">
              <w:rPr>
                <w:lang w:val="eu-ES"/>
              </w:rPr>
              <w:t>/</w:t>
            </w:r>
            <w:r w:rsidR="003F0646">
              <w:rPr>
                <w:lang w:val="eu-ES"/>
              </w:rPr>
              <w:t>20</w:t>
            </w:r>
          </w:p>
        </w:tc>
      </w:tr>
    </w:tbl>
    <w:bookmarkEnd w:id="0"/>
    <w:p w14:paraId="0DCBD3E0" w14:textId="0A813E6C" w:rsidR="003C7438" w:rsidRPr="000E2F9A" w:rsidRDefault="008A4D87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2.  </w:t>
      </w:r>
      <w:r w:rsidR="004761E8" w:rsidRPr="000E2F9A">
        <w:rPr>
          <w:lang w:val="eu-ES"/>
        </w:rPr>
        <w:t>Goi-mailako helburuak</w:t>
      </w:r>
    </w:p>
    <w:p w14:paraId="53712ACE" w14:textId="77777777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 w:rsidRPr="000E2F9A">
        <w:rPr>
          <w:lang w:val="eu-ES"/>
        </w:rPr>
        <w:t>Iterazio Plana.</w:t>
      </w:r>
    </w:p>
    <w:p w14:paraId="3783F535" w14:textId="268CDC62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OpenUp</w:t>
      </w:r>
      <w:proofErr w:type="spellEnd"/>
      <w:r w:rsidRPr="000E2F9A">
        <w:rPr>
          <w:lang w:val="eu-ES"/>
        </w:rPr>
        <w:t xml:space="preserve"> </w:t>
      </w:r>
      <w:r w:rsidR="000E2F9A" w:rsidRPr="000E2F9A">
        <w:rPr>
          <w:lang w:val="eu-ES"/>
        </w:rPr>
        <w:t>Elaborazio</w:t>
      </w:r>
      <w:r w:rsidRPr="000E2F9A">
        <w:rPr>
          <w:lang w:val="eu-ES"/>
        </w:rPr>
        <w:t xml:space="preserve"> faseko artefaktuak.</w:t>
      </w:r>
    </w:p>
    <w:bookmarkEnd w:id="1"/>
    <w:p w14:paraId="53EBAB6D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 interfazea eraiki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751114F9" w14:textId="192AE791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Web kodea garatu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1FB352A0" w14:textId="77777777" w:rsidR="00947F41" w:rsidRDefault="00947F41" w:rsidP="00947F41">
      <w:pPr>
        <w:pStyle w:val="Textoindependiente"/>
        <w:numPr>
          <w:ilvl w:val="0"/>
          <w:numId w:val="28"/>
        </w:numPr>
        <w:rPr>
          <w:lang w:val="eu-ES"/>
        </w:rPr>
      </w:pPr>
      <w:bookmarkStart w:id="2" w:name="_Hlk68866680"/>
      <w:r w:rsidRPr="00D644DE">
        <w:rPr>
          <w:lang w:val="eu-ES"/>
        </w:rPr>
        <w:t>Webgunea zerbitzari batean jarri</w:t>
      </w:r>
      <w:r>
        <w:rPr>
          <w:lang w:val="eu-ES"/>
        </w:rPr>
        <w:t xml:space="preserve"> (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).</w:t>
      </w:r>
    </w:p>
    <w:bookmarkEnd w:id="2"/>
    <w:p w14:paraId="3FFCDA11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Webgunea.</w:t>
      </w:r>
    </w:p>
    <w:p w14:paraId="72FF1CB2" w14:textId="758E774B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Memoria.</w:t>
      </w:r>
    </w:p>
    <w:p w14:paraId="23CF8D86" w14:textId="56B8FBFE" w:rsidR="00A15332" w:rsidRDefault="008A4D87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3.  </w:t>
      </w:r>
      <w:r w:rsidR="004761E8" w:rsidRPr="000E2F9A">
        <w:rPr>
          <w:lang w:val="eu-ES"/>
        </w:rPr>
        <w:t>Lan ataza esleipenak</w:t>
      </w:r>
    </w:p>
    <w:tbl>
      <w:tblPr>
        <w:tblW w:w="85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241"/>
        <w:gridCol w:w="907"/>
        <w:gridCol w:w="1018"/>
        <w:gridCol w:w="1296"/>
        <w:gridCol w:w="940"/>
      </w:tblGrid>
      <w:tr w:rsidR="001D43F3" w:rsidRPr="00EF3675" w14:paraId="64F9474E" w14:textId="77777777" w:rsidTr="00C96B76">
        <w:trPr>
          <w:trHeight w:val="4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A0331C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Izena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6798B245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Lehentasuna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7FBF654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Tamaina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825D89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Iterazioak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EF41903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Estimatutako orduak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706C59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Benetako orduak</w:t>
            </w:r>
          </w:p>
        </w:tc>
      </w:tr>
      <w:tr w:rsidR="001D43F3" w:rsidRPr="00EF3675" w14:paraId="7AA74AD8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6549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Webgunea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753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94B4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691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D3C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D0C8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29944188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4790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Posterra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4C55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3DC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FB60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6F29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5734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5CBC52E6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B78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Aurkezpena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931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171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C439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8EE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E353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75F5E7B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C2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Memoria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A66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47A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D9F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C1C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088D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11274A1B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E67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 xml:space="preserve">Memoriaren Eranskinak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49A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978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278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8910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CE55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0D9A948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A7C4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CCII-2016N-02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CD0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636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872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F16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4C6C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708184E5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45B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Sistemaren Espezifikazioa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A5C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4F3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798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EF4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26B3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6FBD2A0B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AFB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Plangintza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775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1B60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F28A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689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2DF4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2CF13EBD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D41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Jarraipen eta 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60E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891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1025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3EA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2CAA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5604F042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AF5A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Eredua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EF9B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D3F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8F9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33B4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3B6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7BA93A0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018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Editore Grafikoa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3A9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3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8E0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CF5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7580A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5EB4094E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A91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Testu Editorea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622D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2B5E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98E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C083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D341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27CFFC6B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2F5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Datu Basea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A0E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A35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502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A6DB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CCCF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21FB16B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62CB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Interfazea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025B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133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A4C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9181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3DDA6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1D43F3" w:rsidRPr="00EF3675" w14:paraId="1FFB2760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B25C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Kodea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4B63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F83F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5637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40D8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4F2D" w14:textId="77777777" w:rsidR="001D43F3" w:rsidRPr="00EF3675" w:rsidRDefault="001D43F3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</w:tbl>
    <w:p w14:paraId="1D25175B" w14:textId="4E048695" w:rsidR="00D8366F" w:rsidRPr="003319AD" w:rsidRDefault="000245C9" w:rsidP="003319AD">
      <w:pPr>
        <w:pStyle w:val="Ttulo1"/>
        <w:rPr>
          <w:b w:val="0"/>
          <w:lang w:val="eu-ES"/>
        </w:rPr>
      </w:pPr>
      <w:r w:rsidRPr="000E2F9A">
        <w:rPr>
          <w:lang w:val="eu-ES"/>
        </w:rPr>
        <w:lastRenderedPageBreak/>
        <w:t xml:space="preserve">4.  </w:t>
      </w:r>
      <w:r w:rsidR="004761E8" w:rsidRPr="000E2F9A">
        <w:rPr>
          <w:lang w:val="eu-ES"/>
        </w:rPr>
        <w:t>Arazoak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:rsidRPr="000E2F9A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Arazoa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Egoera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Oharrak</w:t>
            </w:r>
          </w:p>
        </w:tc>
      </w:tr>
      <w:tr w:rsidR="00F97EC3" w:rsidRPr="000E2F9A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Xtext</w:t>
            </w:r>
            <w:proofErr w:type="spellEnd"/>
            <w:r w:rsidRPr="000E2F9A">
              <w:rPr>
                <w:lang w:val="eu-ES"/>
              </w:rPr>
              <w:t>-ekin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DA6" w14:textId="77777777" w:rsidR="00F97EC3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Arazo pila bat ari naiz edukitzen </w:t>
            </w:r>
            <w:proofErr w:type="spellStart"/>
            <w:r w:rsidRPr="000E2F9A">
              <w:rPr>
                <w:lang w:val="eu-ES"/>
              </w:rPr>
              <w:t>xtext-kin</w:t>
            </w:r>
            <w:proofErr w:type="spellEnd"/>
            <w:r w:rsidRPr="000E2F9A">
              <w:rPr>
                <w:lang w:val="eu-ES"/>
              </w:rPr>
              <w:t xml:space="preserve"> eta horrek denbora asko galtzea eragin du. Bat-batean erroreak agertzen dira eta oso zaila da konpontzea. Batzuetan kodea berriz sortzea nahikoa da. Bestetan sortutako kodea ezabatu eta berriz sortu behar da. Horrek funtzionatzen ez badu, </w:t>
            </w:r>
            <w:proofErr w:type="spellStart"/>
            <w:r w:rsidRPr="000E2F9A">
              <w:rPr>
                <w:lang w:val="eu-ES"/>
              </w:rPr>
              <w:t>metadata</w:t>
            </w:r>
            <w:proofErr w:type="spellEnd"/>
            <w:r w:rsidRPr="000E2F9A">
              <w:rPr>
                <w:lang w:val="eu-ES"/>
              </w:rPr>
              <w:t xml:space="preserve"> ezabatu eta proiektuak berriz inportatu. Kodea sortzen denbora asko behar duenez, prozesu hau asko luza daiteke.</w:t>
            </w:r>
          </w:p>
          <w:p w14:paraId="3E483EEF" w14:textId="08181EF1" w:rsidR="000E2F9A" w:rsidRPr="000E2F9A" w:rsidRDefault="000E2F9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Erroreak hobeto kontrolatzen ikasi dut eta gertatutakoan azkarrago konpontzen. Oraindik denbora kentzen dit, baina nahiko ondo konpondu naiz.</w:t>
            </w:r>
          </w:p>
        </w:tc>
      </w:tr>
      <w:tr w:rsidR="00412D0C" w:rsidRPr="000E2F9A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OpenUp</w:t>
            </w:r>
            <w:proofErr w:type="spellEnd"/>
            <w:r w:rsidRPr="000E2F9A">
              <w:rPr>
                <w:lang w:val="eu-ES"/>
              </w:rPr>
              <w:t xml:space="preserve"> ereduarekin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73C14C38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Itxita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E868" w14:textId="77777777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EPF </w:t>
            </w:r>
            <w:proofErr w:type="spellStart"/>
            <w:r w:rsidRPr="000E2F9A">
              <w:rPr>
                <w:lang w:val="eu-ES"/>
              </w:rPr>
              <w:t>Composer-etik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exportatutako</w:t>
            </w:r>
            <w:proofErr w:type="spellEnd"/>
            <w:r w:rsidRPr="000E2F9A">
              <w:rPr>
                <w:lang w:val="eu-ES"/>
              </w:rPr>
              <w:t xml:space="preserve"> ereduak ez du zuzenean balio editore grafikoarentzako. Hainbat transformazio egin behar dira erroreak konpontzeko.</w:t>
            </w:r>
            <w:r w:rsidR="000E2F9A" w:rsidRPr="000E2F9A">
              <w:rPr>
                <w:lang w:val="eu-ES"/>
              </w:rPr>
              <w:t xml:space="preserve"> </w:t>
            </w:r>
          </w:p>
          <w:p w14:paraId="0BF25531" w14:textId="01713CCD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Transformazio guztiak bukatuta daude, EPF </w:t>
            </w:r>
            <w:proofErr w:type="spellStart"/>
            <w:r w:rsidRPr="000E2F9A">
              <w:rPr>
                <w:lang w:val="eu-ES"/>
              </w:rPr>
              <w:t>Practices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liburtegi</w:t>
            </w:r>
            <w:proofErr w:type="spellEnd"/>
            <w:r w:rsidRPr="000E2F9A">
              <w:rPr>
                <w:lang w:val="eu-ES"/>
              </w:rPr>
              <w:t xml:space="preserve"> osoa daukat editore grafikoan.</w:t>
            </w:r>
          </w:p>
        </w:tc>
      </w:tr>
      <w:tr w:rsidR="00412D0C" w:rsidRPr="00A3367A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1F524ED0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Editoreen arteko sinkr</w:t>
            </w:r>
            <w:r w:rsidR="000E2F9A" w:rsidRPr="000E2F9A">
              <w:rPr>
                <w:lang w:val="eu-ES"/>
              </w:rPr>
              <w:t>o</w:t>
            </w:r>
            <w:r w:rsidRPr="000E2F9A">
              <w:rPr>
                <w:lang w:val="eu-ES"/>
              </w:rPr>
              <w:t>nizazio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2C800110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 grafikoan erreferentziak ondo dauden arren, testu editorera pasatzean errorea ematen dute.</w:t>
            </w:r>
            <w:r w:rsidR="000E2F9A" w:rsidRPr="000E2F9A">
              <w:rPr>
                <w:lang w:val="eu-ES"/>
              </w:rPr>
              <w:t xml:space="preserve"> Errorea ematen jarraitzen du, oraingoz alde batera utzi dut beste atazekin jarraitzeko.</w:t>
            </w:r>
          </w:p>
        </w:tc>
      </w:tr>
    </w:tbl>
    <w:p w14:paraId="1D432640" w14:textId="77777777" w:rsidR="00D8366F" w:rsidRPr="000E2F9A" w:rsidRDefault="00D8366F" w:rsidP="00D8366F">
      <w:pPr>
        <w:rPr>
          <w:lang w:val="eu-ES"/>
        </w:rPr>
      </w:pPr>
    </w:p>
    <w:p w14:paraId="341F2A69" w14:textId="159B0DF7" w:rsidR="00A15332" w:rsidRPr="000E2F9A" w:rsidRDefault="000245C9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5.  </w:t>
      </w:r>
      <w:r w:rsidR="004761E8" w:rsidRPr="000E2F9A">
        <w:rPr>
          <w:lang w:val="eu-ES"/>
        </w:rPr>
        <w:t>Ebaluazio irizpideak</w:t>
      </w:r>
    </w:p>
    <w:p w14:paraId="36F5762B" w14:textId="65E12E3A" w:rsidR="003319AD" w:rsidRPr="001D43F3" w:rsidRDefault="003319AD" w:rsidP="001D43F3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3687CC23" w14:textId="1DDC4D79" w:rsidR="003319AD" w:rsidRPr="001D43F3" w:rsidRDefault="003319AD" w:rsidP="003319AD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12AF201B" w14:textId="77777777" w:rsidR="003319AD" w:rsidRPr="00BF0928" w:rsidRDefault="003319AD" w:rsidP="003319AD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0C4D2DA3" w:rsidR="00766B33" w:rsidRPr="003319AD" w:rsidRDefault="000245C9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6.  </w:t>
      </w:r>
      <w:r w:rsidR="004761E8" w:rsidRPr="000E2F9A">
        <w:rPr>
          <w:lang w:val="eu-ES"/>
        </w:rPr>
        <w:t>Ebaluazioa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2F9A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helburua</w:t>
            </w:r>
          </w:p>
        </w:tc>
        <w:tc>
          <w:tcPr>
            <w:tcW w:w="3765" w:type="dxa"/>
          </w:tcPr>
          <w:p w14:paraId="06C419B1" w14:textId="561F2721" w:rsidR="00F97EC3" w:rsidRPr="000E2F9A" w:rsidRDefault="00F97EC3" w:rsidP="001E146F">
            <w:pPr>
              <w:spacing w:before="40" w:after="40"/>
              <w:rPr>
                <w:bCs/>
                <w:iCs/>
                <w:color w:val="000000" w:themeColor="text1"/>
                <w:lang w:val="eu-ES"/>
              </w:rPr>
            </w:pPr>
            <w:r w:rsidRPr="000E2F9A">
              <w:rPr>
                <w:iCs/>
                <w:color w:val="000000" w:themeColor="text1"/>
                <w:lang w:val="eu-ES"/>
              </w:rPr>
              <w:t>I</w:t>
            </w:r>
            <w:r w:rsidR="00947F41">
              <w:rPr>
                <w:iCs/>
                <w:color w:val="000000" w:themeColor="text1"/>
                <w:lang w:val="eu-ES"/>
              </w:rPr>
              <w:t>5</w:t>
            </w:r>
          </w:p>
        </w:tc>
      </w:tr>
      <w:tr w:rsidR="00766B33" w:rsidRPr="000E2F9A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data</w:t>
            </w:r>
          </w:p>
        </w:tc>
        <w:tc>
          <w:tcPr>
            <w:tcW w:w="3765" w:type="dxa"/>
          </w:tcPr>
          <w:p w14:paraId="4ED98B1C" w14:textId="6753E2B1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2021/0</w:t>
            </w:r>
            <w:r w:rsidR="00947F41">
              <w:rPr>
                <w:iCs/>
                <w:lang w:val="eu-ES"/>
              </w:rPr>
              <w:t>6/18</w:t>
            </w:r>
          </w:p>
        </w:tc>
      </w:tr>
      <w:tr w:rsidR="00766B33" w:rsidRPr="000E2F9A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Partaideak</w:t>
            </w:r>
          </w:p>
        </w:tc>
        <w:tc>
          <w:tcPr>
            <w:tcW w:w="3765" w:type="dxa"/>
          </w:tcPr>
          <w:p w14:paraId="3D5C211A" w14:textId="5B0FDB9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JE</w:t>
            </w:r>
          </w:p>
        </w:tc>
      </w:tr>
      <w:tr w:rsidR="00766B33" w:rsidRPr="000E2F9A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Proiektuaren egoera</w:t>
            </w:r>
          </w:p>
        </w:tc>
        <w:tc>
          <w:tcPr>
            <w:tcW w:w="3765" w:type="dxa"/>
          </w:tcPr>
          <w:p w14:paraId="2C6C0985" w14:textId="3DE477D6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rFonts w:ascii="Times" w:hAnsi="Times"/>
                <w:iCs/>
                <w:color w:val="000000" w:themeColor="text1"/>
                <w:lang w:val="eu-ES"/>
              </w:rPr>
              <w:t>Berdea</w:t>
            </w:r>
          </w:p>
        </w:tc>
      </w:tr>
    </w:tbl>
    <w:p w14:paraId="2C3ADF31" w14:textId="77777777" w:rsidR="00766B33" w:rsidRPr="000E2F9A" w:rsidRDefault="00766B33" w:rsidP="00766B33">
      <w:pPr>
        <w:rPr>
          <w:lang w:val="eu-ES"/>
        </w:rPr>
      </w:pPr>
    </w:p>
    <w:p w14:paraId="08101E6E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6D6C0FD1" w14:textId="77777777" w:rsidR="003319AD" w:rsidRDefault="003319AD" w:rsidP="003319AD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65A7A50F" w14:textId="77777777" w:rsidR="003319AD" w:rsidRDefault="003319AD" w:rsidP="003319AD">
      <w:pPr>
        <w:ind w:firstLine="720"/>
      </w:pPr>
    </w:p>
    <w:p w14:paraId="6B740C16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5E008773" w14:textId="77777777" w:rsidR="003319AD" w:rsidRDefault="003319AD" w:rsidP="003319AD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55593080" w14:textId="77777777" w:rsidR="003319AD" w:rsidRDefault="003319AD" w:rsidP="003319AD">
      <w:pPr>
        <w:pStyle w:val="Prrafodelista"/>
        <w:rPr>
          <w:b/>
          <w:bCs/>
        </w:rPr>
      </w:pPr>
    </w:p>
    <w:p w14:paraId="59A683A7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64157FBF" w14:textId="77777777" w:rsidR="003319AD" w:rsidRPr="00997A2B" w:rsidRDefault="003319AD" w:rsidP="003319AD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27D2B9AD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1FBB82DA" w:rsidR="00F97EC3" w:rsidRPr="003319AD" w:rsidRDefault="003319AD" w:rsidP="003319AD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3319AD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CE12" w14:textId="77777777" w:rsidR="00C203C2" w:rsidRDefault="00C203C2">
      <w:r>
        <w:separator/>
      </w:r>
    </w:p>
  </w:endnote>
  <w:endnote w:type="continuationSeparator" w:id="0">
    <w:p w14:paraId="7D2CC26B" w14:textId="77777777" w:rsidR="00C203C2" w:rsidRDefault="00C2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7388" w14:textId="34A2C700" w:rsidR="00D1755E" w:rsidRPr="00A3367A" w:rsidRDefault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972979">
      <w:rPr>
        <w:rFonts w:asciiTheme="minorHAnsi" w:hAnsiTheme="minorHAnsi" w:cstheme="minorHAnsi"/>
        <w:sz w:val="22"/>
        <w:szCs w:val="22"/>
      </w:rPr>
      <w:t>5/18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C6D9" w14:textId="77777777" w:rsidR="00C203C2" w:rsidRDefault="00C203C2">
      <w:r>
        <w:separator/>
      </w:r>
    </w:p>
  </w:footnote>
  <w:footnote w:type="continuationSeparator" w:id="0">
    <w:p w14:paraId="1C6CA95A" w14:textId="77777777" w:rsidR="00C203C2" w:rsidRDefault="00C2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A3367A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7D16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463D1"/>
    <w:rsid w:val="000561FC"/>
    <w:rsid w:val="00083367"/>
    <w:rsid w:val="000B6D46"/>
    <w:rsid w:val="000E2F9A"/>
    <w:rsid w:val="00102E06"/>
    <w:rsid w:val="0015353F"/>
    <w:rsid w:val="00170DD9"/>
    <w:rsid w:val="001D43F3"/>
    <w:rsid w:val="001E146F"/>
    <w:rsid w:val="001E65E8"/>
    <w:rsid w:val="00205660"/>
    <w:rsid w:val="00241C30"/>
    <w:rsid w:val="003319AD"/>
    <w:rsid w:val="00385986"/>
    <w:rsid w:val="003C5D9C"/>
    <w:rsid w:val="003C7438"/>
    <w:rsid w:val="003D20BC"/>
    <w:rsid w:val="003F0646"/>
    <w:rsid w:val="003F143C"/>
    <w:rsid w:val="00412D0C"/>
    <w:rsid w:val="004761E8"/>
    <w:rsid w:val="004D621B"/>
    <w:rsid w:val="004E307A"/>
    <w:rsid w:val="00525A95"/>
    <w:rsid w:val="00530229"/>
    <w:rsid w:val="005F5C34"/>
    <w:rsid w:val="005F66F0"/>
    <w:rsid w:val="00612E0C"/>
    <w:rsid w:val="00630FB8"/>
    <w:rsid w:val="00676232"/>
    <w:rsid w:val="00730780"/>
    <w:rsid w:val="00766283"/>
    <w:rsid w:val="00766B33"/>
    <w:rsid w:val="007C18F2"/>
    <w:rsid w:val="007C62A1"/>
    <w:rsid w:val="008038E0"/>
    <w:rsid w:val="008526D0"/>
    <w:rsid w:val="008A4D87"/>
    <w:rsid w:val="008B14EC"/>
    <w:rsid w:val="008C0452"/>
    <w:rsid w:val="009367DD"/>
    <w:rsid w:val="00947F41"/>
    <w:rsid w:val="00955097"/>
    <w:rsid w:val="00972979"/>
    <w:rsid w:val="009D6937"/>
    <w:rsid w:val="009E06D0"/>
    <w:rsid w:val="00A15332"/>
    <w:rsid w:val="00A31804"/>
    <w:rsid w:val="00A3367A"/>
    <w:rsid w:val="00A90A51"/>
    <w:rsid w:val="00AC266E"/>
    <w:rsid w:val="00AC5C10"/>
    <w:rsid w:val="00AD3E93"/>
    <w:rsid w:val="00B5408F"/>
    <w:rsid w:val="00B7002B"/>
    <w:rsid w:val="00BB2A09"/>
    <w:rsid w:val="00C031D9"/>
    <w:rsid w:val="00C203C2"/>
    <w:rsid w:val="00C72CDA"/>
    <w:rsid w:val="00C93D0D"/>
    <w:rsid w:val="00CB4A37"/>
    <w:rsid w:val="00CD14A4"/>
    <w:rsid w:val="00D115DE"/>
    <w:rsid w:val="00D1755E"/>
    <w:rsid w:val="00D20F65"/>
    <w:rsid w:val="00D77D46"/>
    <w:rsid w:val="00D8366F"/>
    <w:rsid w:val="00DB3AE9"/>
    <w:rsid w:val="00E05A6B"/>
    <w:rsid w:val="00E223A1"/>
    <w:rsid w:val="00ED2EDA"/>
    <w:rsid w:val="00EE0D24"/>
    <w:rsid w:val="00F10C81"/>
    <w:rsid w:val="00F30F39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F06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3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103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4</vt:lpstr>
      <vt:lpstr>Iteration Plan</vt:lpstr>
    </vt:vector>
  </TitlesOfParts>
  <Company>&lt;Company Name&gt;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5</dc:title>
  <dc:subject>&lt;Project Name&gt;</dc:subject>
  <dc:creator>Julen Etxaniz Aragoneses</dc:creator>
  <cp:keywords/>
  <dc:description/>
  <cp:lastModifiedBy>Julen Etxaniz Aragoneses</cp:lastModifiedBy>
  <cp:revision>31</cp:revision>
  <cp:lastPrinted>2021-09-07T19:58:00Z</cp:lastPrinted>
  <dcterms:created xsi:type="dcterms:W3CDTF">2021-01-22T21:49:00Z</dcterms:created>
  <dcterms:modified xsi:type="dcterms:W3CDTF">2021-09-07T19:58:00Z</dcterms:modified>
</cp:coreProperties>
</file>